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3DB" w:rsidRPr="008973DB" w:rsidRDefault="008973DB" w:rsidP="003E7AAB">
      <w:pPr>
        <w:pStyle w:val="NormalWeb"/>
        <w:spacing w:before="480" w:beforeAutospacing="0" w:after="60" w:afterAutospacing="0" w:line="276" w:lineRule="auto"/>
        <w:jc w:val="center"/>
      </w:pPr>
      <w:r>
        <w:rPr>
          <w:b/>
          <w:bCs/>
          <w:color w:val="000000"/>
          <w:sz w:val="72"/>
          <w:szCs w:val="72"/>
        </w:rPr>
        <w:t>ONLINE TRANSACTION PROGRAM</w:t>
      </w:r>
    </w:p>
    <w:p w:rsidR="008973DB" w:rsidRPr="008973DB" w:rsidRDefault="008973DB" w:rsidP="003E7AAB">
      <w:pPr>
        <w:spacing w:after="240" w:line="276" w:lineRule="auto"/>
        <w:jc w:val="left"/>
        <w:rPr>
          <w:sz w:val="24"/>
          <w:szCs w:val="24"/>
          <w:lang w:val="en-PH" w:eastAsia="en-PH"/>
        </w:rPr>
      </w:pPr>
      <w:r w:rsidRPr="008973DB">
        <w:rPr>
          <w:sz w:val="24"/>
          <w:szCs w:val="24"/>
          <w:lang w:val="en-PH" w:eastAsia="en-PH"/>
        </w:rPr>
        <w:br/>
      </w:r>
      <w:r w:rsidRPr="008973DB">
        <w:rPr>
          <w:sz w:val="24"/>
          <w:szCs w:val="24"/>
          <w:lang w:val="en-PH" w:eastAsia="en-PH"/>
        </w:rPr>
        <w:br/>
      </w:r>
      <w:r w:rsidRPr="008973DB">
        <w:rPr>
          <w:sz w:val="24"/>
          <w:szCs w:val="24"/>
          <w:lang w:val="en-PH" w:eastAsia="en-PH"/>
        </w:rPr>
        <w:br/>
      </w:r>
      <w:r w:rsidRPr="008973DB">
        <w:rPr>
          <w:sz w:val="24"/>
          <w:szCs w:val="24"/>
          <w:lang w:val="en-PH" w:eastAsia="en-PH"/>
        </w:rPr>
        <w:br/>
      </w:r>
    </w:p>
    <w:p w:rsidR="008973DB" w:rsidRPr="008973DB" w:rsidRDefault="008973DB" w:rsidP="003E7AAB">
      <w:pPr>
        <w:spacing w:after="60" w:line="276" w:lineRule="auto"/>
        <w:jc w:val="center"/>
        <w:rPr>
          <w:sz w:val="24"/>
          <w:szCs w:val="24"/>
          <w:lang w:val="en-PH" w:eastAsia="en-PH"/>
        </w:rPr>
      </w:pPr>
      <w:r w:rsidRPr="008973DB">
        <w:rPr>
          <w:rFonts w:ascii="Helvetica Neue" w:hAnsi="Helvetica Neue"/>
          <w:color w:val="000000"/>
          <w:sz w:val="36"/>
          <w:szCs w:val="36"/>
          <w:lang w:val="en-PH" w:eastAsia="en-PH"/>
        </w:rPr>
        <w:t xml:space="preserve">Submitted to: </w:t>
      </w:r>
    </w:p>
    <w:p w:rsidR="008973DB" w:rsidRPr="008973DB" w:rsidRDefault="008973DB" w:rsidP="003E7AAB">
      <w:pPr>
        <w:spacing w:after="60" w:line="276" w:lineRule="auto"/>
        <w:jc w:val="center"/>
        <w:rPr>
          <w:sz w:val="24"/>
          <w:szCs w:val="24"/>
          <w:lang w:val="en-PH" w:eastAsia="en-PH"/>
        </w:rPr>
      </w:pPr>
      <w:r w:rsidRPr="008973DB">
        <w:rPr>
          <w:rFonts w:ascii="Helvetica Neue" w:hAnsi="Helvetica Neue"/>
          <w:color w:val="000000"/>
          <w:sz w:val="36"/>
          <w:szCs w:val="36"/>
          <w:lang w:val="en-PH" w:eastAsia="en-PH"/>
        </w:rPr>
        <w:t>Sir Jessie Lagrosas</w:t>
      </w:r>
    </w:p>
    <w:p w:rsidR="008973DB" w:rsidRPr="008973DB" w:rsidRDefault="008973DB" w:rsidP="003E7AAB">
      <w:pPr>
        <w:spacing w:after="60" w:line="276" w:lineRule="auto"/>
        <w:jc w:val="center"/>
        <w:rPr>
          <w:sz w:val="24"/>
          <w:szCs w:val="24"/>
          <w:lang w:val="en-PH" w:eastAsia="en-PH"/>
        </w:rPr>
      </w:pPr>
      <w:r w:rsidRPr="008973DB">
        <w:rPr>
          <w:rFonts w:ascii="Helvetica Neue" w:hAnsi="Helvetica Neue"/>
          <w:color w:val="000000"/>
          <w:sz w:val="36"/>
          <w:szCs w:val="36"/>
          <w:lang w:val="en-PH" w:eastAsia="en-PH"/>
        </w:rPr>
        <w:t>Sir Rangie Obispo</w:t>
      </w:r>
    </w:p>
    <w:p w:rsidR="008973DB" w:rsidRPr="008973DB" w:rsidRDefault="008973DB" w:rsidP="003E7AAB">
      <w:pPr>
        <w:spacing w:after="240" w:line="276" w:lineRule="auto"/>
        <w:jc w:val="left"/>
        <w:rPr>
          <w:sz w:val="24"/>
          <w:szCs w:val="24"/>
          <w:lang w:val="en-PH" w:eastAsia="en-PH"/>
        </w:rPr>
      </w:pPr>
      <w:r w:rsidRPr="008973DB">
        <w:rPr>
          <w:sz w:val="24"/>
          <w:szCs w:val="24"/>
          <w:lang w:val="en-PH" w:eastAsia="en-PH"/>
        </w:rPr>
        <w:br/>
      </w:r>
      <w:r w:rsidRPr="008973DB">
        <w:rPr>
          <w:sz w:val="24"/>
          <w:szCs w:val="24"/>
          <w:lang w:val="en-PH" w:eastAsia="en-PH"/>
        </w:rPr>
        <w:br/>
      </w:r>
    </w:p>
    <w:p w:rsidR="008973DB" w:rsidRPr="008973DB" w:rsidRDefault="008973DB" w:rsidP="003E7AAB">
      <w:pPr>
        <w:spacing w:after="60" w:line="276" w:lineRule="auto"/>
        <w:jc w:val="center"/>
        <w:rPr>
          <w:sz w:val="24"/>
          <w:szCs w:val="24"/>
          <w:lang w:val="en-PH" w:eastAsia="en-PH"/>
        </w:rPr>
      </w:pPr>
      <w:r w:rsidRPr="008973DB">
        <w:rPr>
          <w:rFonts w:ascii="Helvetica Neue" w:hAnsi="Helvetica Neue"/>
          <w:color w:val="000000"/>
          <w:sz w:val="36"/>
          <w:szCs w:val="36"/>
          <w:lang w:val="en-PH" w:eastAsia="en-PH"/>
        </w:rPr>
        <w:t>Members:</w:t>
      </w:r>
    </w:p>
    <w:p w:rsidR="008973DB" w:rsidRPr="008973DB" w:rsidRDefault="008973DB" w:rsidP="003E7AAB">
      <w:pPr>
        <w:spacing w:after="60" w:line="276" w:lineRule="auto"/>
        <w:jc w:val="center"/>
        <w:rPr>
          <w:sz w:val="24"/>
          <w:szCs w:val="24"/>
          <w:lang w:val="en-PH" w:eastAsia="en-PH"/>
        </w:rPr>
      </w:pPr>
      <w:r>
        <w:rPr>
          <w:rFonts w:ascii="Helvetica Neue" w:hAnsi="Helvetica Neue"/>
          <w:color w:val="000000"/>
          <w:sz w:val="36"/>
          <w:szCs w:val="36"/>
          <w:lang w:val="en-PH" w:eastAsia="en-PH"/>
        </w:rPr>
        <w:t>Abellanosa, Jan Gilbert W.</w:t>
      </w:r>
    </w:p>
    <w:p w:rsidR="008973DB" w:rsidRPr="008973DB" w:rsidRDefault="008973DB" w:rsidP="003E7AAB">
      <w:pPr>
        <w:spacing w:after="60" w:line="276" w:lineRule="auto"/>
        <w:jc w:val="center"/>
        <w:rPr>
          <w:sz w:val="24"/>
          <w:szCs w:val="24"/>
          <w:lang w:val="en-PH" w:eastAsia="en-PH"/>
        </w:rPr>
      </w:pPr>
      <w:r>
        <w:rPr>
          <w:rFonts w:ascii="Helvetica Neue" w:hAnsi="Helvetica Neue"/>
          <w:color w:val="000000"/>
          <w:sz w:val="36"/>
          <w:szCs w:val="36"/>
          <w:lang w:val="en-PH" w:eastAsia="en-PH"/>
        </w:rPr>
        <w:t>Camelotes, Earl</w:t>
      </w:r>
      <w:r w:rsidR="00C81060">
        <w:rPr>
          <w:rFonts w:ascii="Helvetica Neue" w:hAnsi="Helvetica Neue"/>
          <w:color w:val="000000"/>
          <w:sz w:val="36"/>
          <w:szCs w:val="36"/>
          <w:lang w:val="en-PH" w:eastAsia="en-PH"/>
        </w:rPr>
        <w:t xml:space="preserve"> Franzes</w:t>
      </w:r>
      <w:bookmarkStart w:id="0" w:name="_GoBack"/>
      <w:bookmarkEnd w:id="0"/>
      <w:r>
        <w:rPr>
          <w:rFonts w:ascii="Helvetica Neue" w:hAnsi="Helvetica Neue"/>
          <w:color w:val="000000"/>
          <w:sz w:val="36"/>
          <w:szCs w:val="36"/>
          <w:lang w:val="en-PH" w:eastAsia="en-PH"/>
        </w:rPr>
        <w:t xml:space="preserve"> Louise</w:t>
      </w:r>
      <w:r w:rsidR="008A36D3">
        <w:rPr>
          <w:rFonts w:ascii="Helvetica Neue" w:hAnsi="Helvetica Neue"/>
          <w:color w:val="000000"/>
          <w:sz w:val="36"/>
          <w:szCs w:val="36"/>
          <w:lang w:val="en-PH" w:eastAsia="en-PH"/>
        </w:rPr>
        <w:t xml:space="preserve"> L.</w:t>
      </w:r>
    </w:p>
    <w:p w:rsidR="008973DB" w:rsidRPr="008973DB" w:rsidRDefault="008973DB" w:rsidP="003E7AAB">
      <w:pPr>
        <w:spacing w:after="60" w:line="276" w:lineRule="auto"/>
        <w:jc w:val="center"/>
        <w:rPr>
          <w:sz w:val="24"/>
          <w:szCs w:val="24"/>
          <w:lang w:val="en-PH" w:eastAsia="en-PH"/>
        </w:rPr>
      </w:pPr>
      <w:r>
        <w:rPr>
          <w:rFonts w:ascii="Helvetica Neue" w:hAnsi="Helvetica Neue"/>
          <w:color w:val="000000"/>
          <w:sz w:val="36"/>
          <w:szCs w:val="36"/>
          <w:lang w:val="en-PH" w:eastAsia="en-PH"/>
        </w:rPr>
        <w:t>Tejada, Randy Louis</w:t>
      </w:r>
      <w:r w:rsidR="0091483D">
        <w:rPr>
          <w:rFonts w:ascii="Helvetica Neue" w:hAnsi="Helvetica Neue"/>
          <w:color w:val="000000"/>
          <w:sz w:val="36"/>
          <w:szCs w:val="36"/>
          <w:lang w:val="en-PH" w:eastAsia="en-PH"/>
        </w:rPr>
        <w:t xml:space="preserve"> M.</w:t>
      </w:r>
    </w:p>
    <w:p w:rsidR="008973DB" w:rsidRPr="008973DB" w:rsidRDefault="008973DB" w:rsidP="003E7AAB">
      <w:pPr>
        <w:spacing w:after="240" w:line="276" w:lineRule="auto"/>
        <w:jc w:val="left"/>
        <w:rPr>
          <w:sz w:val="24"/>
          <w:szCs w:val="24"/>
          <w:lang w:val="en-PH" w:eastAsia="en-PH"/>
        </w:rPr>
      </w:pPr>
      <w:r w:rsidRPr="008973DB">
        <w:rPr>
          <w:sz w:val="24"/>
          <w:szCs w:val="24"/>
          <w:lang w:val="en-PH" w:eastAsia="en-PH"/>
        </w:rPr>
        <w:br/>
      </w:r>
    </w:p>
    <w:p w:rsidR="008973DB" w:rsidRPr="008973DB" w:rsidRDefault="008973DB" w:rsidP="003E7AAB">
      <w:pPr>
        <w:spacing w:after="60" w:line="276" w:lineRule="auto"/>
        <w:jc w:val="center"/>
        <w:rPr>
          <w:sz w:val="24"/>
          <w:szCs w:val="24"/>
          <w:lang w:val="en-PH" w:eastAsia="en-PH"/>
        </w:rPr>
      </w:pPr>
      <w:r w:rsidRPr="008973DB">
        <w:rPr>
          <w:rFonts w:ascii="Helvetica Neue" w:hAnsi="Helvetica Neue"/>
          <w:color w:val="000000"/>
          <w:sz w:val="36"/>
          <w:szCs w:val="36"/>
          <w:lang w:val="en-PH" w:eastAsia="en-PH"/>
        </w:rPr>
        <w:t>March 14, 2019</w:t>
      </w:r>
    </w:p>
    <w:p w:rsidR="008973DB" w:rsidRPr="008973DB" w:rsidRDefault="008973DB" w:rsidP="003E7AAB">
      <w:pPr>
        <w:spacing w:after="0" w:line="276" w:lineRule="auto"/>
        <w:jc w:val="left"/>
        <w:rPr>
          <w:sz w:val="24"/>
          <w:szCs w:val="24"/>
          <w:lang w:val="en-PH" w:eastAsia="en-PH"/>
        </w:rPr>
      </w:pPr>
    </w:p>
    <w:p w:rsidR="008973DB" w:rsidRDefault="008973DB" w:rsidP="003E7AAB">
      <w:pPr>
        <w:spacing w:after="0" w:line="276" w:lineRule="auto"/>
        <w:jc w:val="left"/>
        <w:rPr>
          <w:rFonts w:ascii="Helvetica" w:hAnsi="Helvetica"/>
          <w:b/>
          <w:sz w:val="36"/>
        </w:rPr>
      </w:pPr>
    </w:p>
    <w:p w:rsidR="008973DB" w:rsidRDefault="008973DB" w:rsidP="003E7AAB">
      <w:pPr>
        <w:pStyle w:val="Paper-Title"/>
        <w:spacing w:after="60" w:line="276" w:lineRule="auto"/>
      </w:pPr>
    </w:p>
    <w:p w:rsidR="008973DB" w:rsidRDefault="008973DB" w:rsidP="003E7AAB">
      <w:pPr>
        <w:pStyle w:val="Paper-Title"/>
        <w:spacing w:after="60" w:line="276" w:lineRule="auto"/>
      </w:pPr>
    </w:p>
    <w:p w:rsidR="0019741B" w:rsidRDefault="0019741B" w:rsidP="003E7AAB">
      <w:pPr>
        <w:pStyle w:val="Paper-Title"/>
        <w:spacing w:after="60" w:line="276" w:lineRule="auto"/>
      </w:pPr>
    </w:p>
    <w:p w:rsidR="00A924AD" w:rsidRDefault="00A924AD" w:rsidP="003E7AAB">
      <w:pPr>
        <w:pStyle w:val="Paper-Title"/>
        <w:spacing w:after="60" w:line="276" w:lineRule="auto"/>
      </w:pPr>
    </w:p>
    <w:p w:rsidR="00A924AD" w:rsidRDefault="00A924AD" w:rsidP="003E7AAB">
      <w:pPr>
        <w:pStyle w:val="Paper-Title"/>
        <w:spacing w:after="60" w:line="276" w:lineRule="auto"/>
      </w:pPr>
    </w:p>
    <w:p w:rsidR="00A924AD" w:rsidRDefault="00C552E1" w:rsidP="003E7AAB">
      <w:pPr>
        <w:pStyle w:val="Paper-Title"/>
        <w:spacing w:after="60" w:line="276" w:lineRule="auto"/>
      </w:pPr>
      <w:r>
        <w:lastRenderedPageBreak/>
        <w:t>Table of Contents</w:t>
      </w:r>
    </w:p>
    <w:sdt>
      <w:sdtPr>
        <w:rPr>
          <w:rFonts w:ascii="Times New Roman" w:eastAsia="Times New Roman" w:hAnsi="Times New Roman" w:cs="Times New Roman"/>
          <w:color w:val="auto"/>
          <w:sz w:val="28"/>
          <w:szCs w:val="28"/>
        </w:rPr>
        <w:id w:val="2125962357"/>
        <w:docPartObj>
          <w:docPartGallery w:val="Table of Contents"/>
          <w:docPartUnique/>
        </w:docPartObj>
      </w:sdtPr>
      <w:sdtEndPr>
        <w:rPr>
          <w:b/>
          <w:bCs/>
          <w:noProof/>
        </w:rPr>
      </w:sdtEndPr>
      <w:sdtContent>
        <w:p w:rsidR="00A924AD" w:rsidRPr="00A924AD" w:rsidRDefault="00A924AD">
          <w:pPr>
            <w:pStyle w:val="TOCHeading"/>
            <w:rPr>
              <w:sz w:val="28"/>
              <w:szCs w:val="28"/>
            </w:rPr>
          </w:pPr>
          <w:r w:rsidRPr="00A924AD">
            <w:rPr>
              <w:sz w:val="28"/>
              <w:szCs w:val="28"/>
            </w:rPr>
            <w:t>Contents</w:t>
          </w:r>
        </w:p>
        <w:p w:rsidR="00A924AD" w:rsidRPr="00A924AD" w:rsidRDefault="00A924AD">
          <w:pPr>
            <w:pStyle w:val="TOC1"/>
            <w:tabs>
              <w:tab w:val="left" w:pos="440"/>
              <w:tab w:val="right" w:leader="dot" w:pos="9737"/>
            </w:tabs>
            <w:rPr>
              <w:rFonts w:asciiTheme="minorHAnsi" w:eastAsiaTheme="minorEastAsia" w:hAnsiTheme="minorHAnsi" w:cstheme="minorBidi"/>
              <w:noProof/>
              <w:sz w:val="28"/>
              <w:szCs w:val="28"/>
            </w:rPr>
          </w:pPr>
          <w:r w:rsidRPr="00A924AD">
            <w:rPr>
              <w:sz w:val="28"/>
              <w:szCs w:val="28"/>
            </w:rPr>
            <w:fldChar w:fldCharType="begin"/>
          </w:r>
          <w:r w:rsidRPr="00A924AD">
            <w:rPr>
              <w:sz w:val="28"/>
              <w:szCs w:val="28"/>
            </w:rPr>
            <w:instrText xml:space="preserve"> TOC \o "1-3" \h \z \u </w:instrText>
          </w:r>
          <w:r w:rsidRPr="00A924AD">
            <w:rPr>
              <w:sz w:val="28"/>
              <w:szCs w:val="28"/>
            </w:rPr>
            <w:fldChar w:fldCharType="separate"/>
          </w:r>
          <w:hyperlink w:anchor="_Toc3448165" w:history="1">
            <w:r w:rsidRPr="00A924AD">
              <w:rPr>
                <w:rStyle w:val="Hyperlink"/>
                <w:noProof/>
                <w:sz w:val="28"/>
                <w:szCs w:val="28"/>
              </w:rPr>
              <w:t>1.</w:t>
            </w:r>
            <w:r w:rsidRPr="00A924AD">
              <w:rPr>
                <w:rFonts w:asciiTheme="minorHAnsi" w:eastAsiaTheme="minorEastAsia" w:hAnsiTheme="minorHAnsi" w:cstheme="minorBidi"/>
                <w:noProof/>
                <w:sz w:val="28"/>
                <w:szCs w:val="28"/>
              </w:rPr>
              <w:tab/>
            </w:r>
            <w:r w:rsidRPr="00A924AD">
              <w:rPr>
                <w:rStyle w:val="Hyperlink"/>
                <w:noProof/>
                <w:sz w:val="28"/>
                <w:szCs w:val="28"/>
              </w:rPr>
              <w:t>INTRODUCTION</w:t>
            </w:r>
            <w:r w:rsidRPr="00A924AD">
              <w:rPr>
                <w:noProof/>
                <w:webHidden/>
                <w:sz w:val="28"/>
                <w:szCs w:val="28"/>
              </w:rPr>
              <w:tab/>
            </w:r>
            <w:r w:rsidRPr="00A924AD">
              <w:rPr>
                <w:noProof/>
                <w:webHidden/>
                <w:sz w:val="28"/>
                <w:szCs w:val="28"/>
              </w:rPr>
              <w:fldChar w:fldCharType="begin"/>
            </w:r>
            <w:r w:rsidRPr="00A924AD">
              <w:rPr>
                <w:noProof/>
                <w:webHidden/>
                <w:sz w:val="28"/>
                <w:szCs w:val="28"/>
              </w:rPr>
              <w:instrText xml:space="preserve"> PAGEREF _Toc3448165 \h </w:instrText>
            </w:r>
            <w:r w:rsidRPr="00A924AD">
              <w:rPr>
                <w:noProof/>
                <w:webHidden/>
                <w:sz w:val="28"/>
                <w:szCs w:val="28"/>
              </w:rPr>
            </w:r>
            <w:r w:rsidRPr="00A924AD">
              <w:rPr>
                <w:noProof/>
                <w:webHidden/>
                <w:sz w:val="28"/>
                <w:szCs w:val="28"/>
              </w:rPr>
              <w:fldChar w:fldCharType="separate"/>
            </w:r>
            <w:r w:rsidRPr="00A924AD">
              <w:rPr>
                <w:noProof/>
                <w:webHidden/>
                <w:sz w:val="28"/>
                <w:szCs w:val="28"/>
              </w:rPr>
              <w:t>2</w:t>
            </w:r>
            <w:r w:rsidRPr="00A924AD">
              <w:rPr>
                <w:noProof/>
                <w:webHidden/>
                <w:sz w:val="28"/>
                <w:szCs w:val="28"/>
              </w:rPr>
              <w:fldChar w:fldCharType="end"/>
            </w:r>
          </w:hyperlink>
        </w:p>
        <w:p w:rsidR="00A924AD" w:rsidRPr="00A924AD" w:rsidRDefault="00AD6725">
          <w:pPr>
            <w:pStyle w:val="TOC2"/>
            <w:tabs>
              <w:tab w:val="left" w:pos="660"/>
              <w:tab w:val="right" w:leader="dot" w:pos="9737"/>
            </w:tabs>
            <w:rPr>
              <w:rFonts w:asciiTheme="minorHAnsi" w:eastAsiaTheme="minorEastAsia" w:hAnsiTheme="minorHAnsi" w:cstheme="minorBidi"/>
              <w:noProof/>
              <w:sz w:val="28"/>
              <w:szCs w:val="28"/>
            </w:rPr>
          </w:pPr>
          <w:hyperlink w:anchor="_Toc3448166" w:history="1">
            <w:r w:rsidR="00A924AD" w:rsidRPr="00A924AD">
              <w:rPr>
                <w:rStyle w:val="Hyperlink"/>
                <w:noProof/>
                <w:sz w:val="28"/>
                <w:szCs w:val="28"/>
              </w:rPr>
              <w:t>1.1</w:t>
            </w:r>
            <w:r w:rsidR="00A924AD" w:rsidRPr="00A924AD">
              <w:rPr>
                <w:rFonts w:asciiTheme="minorHAnsi" w:eastAsiaTheme="minorEastAsia" w:hAnsiTheme="minorHAnsi" w:cstheme="minorBidi"/>
                <w:noProof/>
                <w:sz w:val="28"/>
                <w:szCs w:val="28"/>
              </w:rPr>
              <w:tab/>
            </w:r>
            <w:r w:rsidR="00A924AD" w:rsidRPr="00A924AD">
              <w:rPr>
                <w:rStyle w:val="Hyperlink"/>
                <w:noProof/>
                <w:sz w:val="28"/>
                <w:szCs w:val="28"/>
              </w:rPr>
              <w:t>Overview of the Project</w:t>
            </w:r>
            <w:r w:rsidR="00A924AD" w:rsidRPr="00A924AD">
              <w:rPr>
                <w:noProof/>
                <w:webHidden/>
                <w:sz w:val="28"/>
                <w:szCs w:val="28"/>
              </w:rPr>
              <w:tab/>
            </w:r>
            <w:r w:rsidR="00A924AD" w:rsidRPr="00A924AD">
              <w:rPr>
                <w:noProof/>
                <w:webHidden/>
                <w:sz w:val="28"/>
                <w:szCs w:val="28"/>
              </w:rPr>
              <w:fldChar w:fldCharType="begin"/>
            </w:r>
            <w:r w:rsidR="00A924AD" w:rsidRPr="00A924AD">
              <w:rPr>
                <w:noProof/>
                <w:webHidden/>
                <w:sz w:val="28"/>
                <w:szCs w:val="28"/>
              </w:rPr>
              <w:instrText xml:space="preserve"> PAGEREF _Toc3448166 \h </w:instrText>
            </w:r>
            <w:r w:rsidR="00A924AD" w:rsidRPr="00A924AD">
              <w:rPr>
                <w:noProof/>
                <w:webHidden/>
                <w:sz w:val="28"/>
                <w:szCs w:val="28"/>
              </w:rPr>
            </w:r>
            <w:r w:rsidR="00A924AD" w:rsidRPr="00A924AD">
              <w:rPr>
                <w:noProof/>
                <w:webHidden/>
                <w:sz w:val="28"/>
                <w:szCs w:val="28"/>
              </w:rPr>
              <w:fldChar w:fldCharType="separate"/>
            </w:r>
            <w:r w:rsidR="00A924AD" w:rsidRPr="00A924AD">
              <w:rPr>
                <w:noProof/>
                <w:webHidden/>
                <w:sz w:val="28"/>
                <w:szCs w:val="28"/>
              </w:rPr>
              <w:t>2</w:t>
            </w:r>
            <w:r w:rsidR="00A924AD" w:rsidRPr="00A924AD">
              <w:rPr>
                <w:noProof/>
                <w:webHidden/>
                <w:sz w:val="28"/>
                <w:szCs w:val="28"/>
              </w:rPr>
              <w:fldChar w:fldCharType="end"/>
            </w:r>
          </w:hyperlink>
        </w:p>
        <w:p w:rsidR="00A924AD" w:rsidRPr="00A924AD" w:rsidRDefault="00AD6725">
          <w:pPr>
            <w:pStyle w:val="TOC2"/>
            <w:tabs>
              <w:tab w:val="left" w:pos="660"/>
              <w:tab w:val="right" w:leader="dot" w:pos="9737"/>
            </w:tabs>
            <w:rPr>
              <w:rFonts w:asciiTheme="minorHAnsi" w:eastAsiaTheme="minorEastAsia" w:hAnsiTheme="minorHAnsi" w:cstheme="minorBidi"/>
              <w:noProof/>
              <w:sz w:val="28"/>
              <w:szCs w:val="28"/>
            </w:rPr>
          </w:pPr>
          <w:hyperlink w:anchor="_Toc3448167" w:history="1">
            <w:r w:rsidR="00A924AD" w:rsidRPr="00A924AD">
              <w:rPr>
                <w:rStyle w:val="Hyperlink"/>
                <w:noProof/>
                <w:sz w:val="28"/>
                <w:szCs w:val="28"/>
              </w:rPr>
              <w:t>1.2</w:t>
            </w:r>
            <w:r w:rsidR="00A924AD" w:rsidRPr="00A924AD">
              <w:rPr>
                <w:rFonts w:asciiTheme="minorHAnsi" w:eastAsiaTheme="minorEastAsia" w:hAnsiTheme="minorHAnsi" w:cstheme="minorBidi"/>
                <w:noProof/>
                <w:sz w:val="28"/>
                <w:szCs w:val="28"/>
              </w:rPr>
              <w:tab/>
            </w:r>
            <w:r w:rsidR="00A924AD" w:rsidRPr="00A924AD">
              <w:rPr>
                <w:rStyle w:val="Hyperlink"/>
                <w:noProof/>
                <w:sz w:val="28"/>
                <w:szCs w:val="28"/>
              </w:rPr>
              <w:t>Objectives</w:t>
            </w:r>
            <w:r w:rsidR="00A924AD" w:rsidRPr="00A924AD">
              <w:rPr>
                <w:noProof/>
                <w:webHidden/>
                <w:sz w:val="28"/>
                <w:szCs w:val="28"/>
              </w:rPr>
              <w:tab/>
            </w:r>
            <w:r w:rsidR="00A924AD" w:rsidRPr="00A924AD">
              <w:rPr>
                <w:noProof/>
                <w:webHidden/>
                <w:sz w:val="28"/>
                <w:szCs w:val="28"/>
              </w:rPr>
              <w:fldChar w:fldCharType="begin"/>
            </w:r>
            <w:r w:rsidR="00A924AD" w:rsidRPr="00A924AD">
              <w:rPr>
                <w:noProof/>
                <w:webHidden/>
                <w:sz w:val="28"/>
                <w:szCs w:val="28"/>
              </w:rPr>
              <w:instrText xml:space="preserve"> PAGEREF _Toc3448167 \h </w:instrText>
            </w:r>
            <w:r w:rsidR="00A924AD" w:rsidRPr="00A924AD">
              <w:rPr>
                <w:noProof/>
                <w:webHidden/>
                <w:sz w:val="28"/>
                <w:szCs w:val="28"/>
              </w:rPr>
            </w:r>
            <w:r w:rsidR="00A924AD" w:rsidRPr="00A924AD">
              <w:rPr>
                <w:noProof/>
                <w:webHidden/>
                <w:sz w:val="28"/>
                <w:szCs w:val="28"/>
              </w:rPr>
              <w:fldChar w:fldCharType="separate"/>
            </w:r>
            <w:r w:rsidR="00A924AD" w:rsidRPr="00A924AD">
              <w:rPr>
                <w:noProof/>
                <w:webHidden/>
                <w:sz w:val="28"/>
                <w:szCs w:val="28"/>
              </w:rPr>
              <w:t>2</w:t>
            </w:r>
            <w:r w:rsidR="00A924AD" w:rsidRPr="00A924AD">
              <w:rPr>
                <w:noProof/>
                <w:webHidden/>
                <w:sz w:val="28"/>
                <w:szCs w:val="28"/>
              </w:rPr>
              <w:fldChar w:fldCharType="end"/>
            </w:r>
          </w:hyperlink>
        </w:p>
        <w:p w:rsidR="00A924AD" w:rsidRPr="00A924AD" w:rsidRDefault="00AD6725">
          <w:pPr>
            <w:pStyle w:val="TOC2"/>
            <w:tabs>
              <w:tab w:val="left" w:pos="660"/>
              <w:tab w:val="right" w:leader="dot" w:pos="9737"/>
            </w:tabs>
            <w:rPr>
              <w:rFonts w:asciiTheme="minorHAnsi" w:eastAsiaTheme="minorEastAsia" w:hAnsiTheme="minorHAnsi" w:cstheme="minorBidi"/>
              <w:noProof/>
              <w:sz w:val="28"/>
              <w:szCs w:val="28"/>
            </w:rPr>
          </w:pPr>
          <w:hyperlink w:anchor="_Toc3448168" w:history="1">
            <w:r w:rsidR="00A924AD" w:rsidRPr="00A924AD">
              <w:rPr>
                <w:rStyle w:val="Hyperlink"/>
                <w:noProof/>
                <w:sz w:val="28"/>
                <w:szCs w:val="28"/>
              </w:rPr>
              <w:t>1.3</w:t>
            </w:r>
            <w:r w:rsidR="00A924AD" w:rsidRPr="00A924AD">
              <w:rPr>
                <w:rFonts w:asciiTheme="minorHAnsi" w:eastAsiaTheme="minorEastAsia" w:hAnsiTheme="minorHAnsi" w:cstheme="minorBidi"/>
                <w:noProof/>
                <w:sz w:val="28"/>
                <w:szCs w:val="28"/>
              </w:rPr>
              <w:tab/>
            </w:r>
            <w:r w:rsidR="00A924AD" w:rsidRPr="00A924AD">
              <w:rPr>
                <w:rStyle w:val="Hyperlink"/>
                <w:noProof/>
                <w:sz w:val="28"/>
                <w:szCs w:val="28"/>
              </w:rPr>
              <w:t>Scope and Limitation</w:t>
            </w:r>
            <w:r w:rsidR="00A924AD" w:rsidRPr="00A924AD">
              <w:rPr>
                <w:noProof/>
                <w:webHidden/>
                <w:sz w:val="28"/>
                <w:szCs w:val="28"/>
              </w:rPr>
              <w:tab/>
            </w:r>
            <w:r w:rsidR="00A924AD" w:rsidRPr="00A924AD">
              <w:rPr>
                <w:noProof/>
                <w:webHidden/>
                <w:sz w:val="28"/>
                <w:szCs w:val="28"/>
              </w:rPr>
              <w:fldChar w:fldCharType="begin"/>
            </w:r>
            <w:r w:rsidR="00A924AD" w:rsidRPr="00A924AD">
              <w:rPr>
                <w:noProof/>
                <w:webHidden/>
                <w:sz w:val="28"/>
                <w:szCs w:val="28"/>
              </w:rPr>
              <w:instrText xml:space="preserve"> PAGEREF _Toc3448168 \h </w:instrText>
            </w:r>
            <w:r w:rsidR="00A924AD" w:rsidRPr="00A924AD">
              <w:rPr>
                <w:noProof/>
                <w:webHidden/>
                <w:sz w:val="28"/>
                <w:szCs w:val="28"/>
              </w:rPr>
            </w:r>
            <w:r w:rsidR="00A924AD" w:rsidRPr="00A924AD">
              <w:rPr>
                <w:noProof/>
                <w:webHidden/>
                <w:sz w:val="28"/>
                <w:szCs w:val="28"/>
              </w:rPr>
              <w:fldChar w:fldCharType="separate"/>
            </w:r>
            <w:r w:rsidR="00A924AD" w:rsidRPr="00A924AD">
              <w:rPr>
                <w:noProof/>
                <w:webHidden/>
                <w:sz w:val="28"/>
                <w:szCs w:val="28"/>
              </w:rPr>
              <w:t>2</w:t>
            </w:r>
            <w:r w:rsidR="00A924AD" w:rsidRPr="00A924AD">
              <w:rPr>
                <w:noProof/>
                <w:webHidden/>
                <w:sz w:val="28"/>
                <w:szCs w:val="28"/>
              </w:rPr>
              <w:fldChar w:fldCharType="end"/>
            </w:r>
          </w:hyperlink>
        </w:p>
        <w:p w:rsidR="00A924AD" w:rsidRPr="00A924AD" w:rsidRDefault="00AD6725" w:rsidP="00A924AD">
          <w:pPr>
            <w:pStyle w:val="TOC2"/>
            <w:tabs>
              <w:tab w:val="left" w:pos="660"/>
              <w:tab w:val="right" w:leader="dot" w:pos="9737"/>
            </w:tabs>
            <w:ind w:left="660" w:hanging="480"/>
            <w:rPr>
              <w:rFonts w:asciiTheme="minorHAnsi" w:eastAsiaTheme="minorEastAsia" w:hAnsiTheme="minorHAnsi" w:cstheme="minorBidi"/>
              <w:noProof/>
              <w:sz w:val="28"/>
              <w:szCs w:val="28"/>
            </w:rPr>
          </w:pPr>
          <w:hyperlink w:anchor="_Toc3448169" w:history="1">
            <w:r w:rsidR="00A924AD" w:rsidRPr="00A924AD">
              <w:rPr>
                <w:rStyle w:val="Hyperlink"/>
                <w:noProof/>
                <w:sz w:val="28"/>
                <w:szCs w:val="28"/>
              </w:rPr>
              <w:t>1.4</w:t>
            </w:r>
            <w:r w:rsidR="00A924AD" w:rsidRPr="00A924AD">
              <w:rPr>
                <w:rFonts w:asciiTheme="minorHAnsi" w:eastAsiaTheme="minorEastAsia" w:hAnsiTheme="minorHAnsi" w:cstheme="minorBidi"/>
                <w:noProof/>
                <w:sz w:val="28"/>
                <w:szCs w:val="28"/>
              </w:rPr>
              <w:tab/>
            </w:r>
            <w:r w:rsidR="00A924AD" w:rsidRPr="00A924AD">
              <w:rPr>
                <w:rStyle w:val="Hyperlink"/>
                <w:noProof/>
                <w:sz w:val="28"/>
                <w:szCs w:val="28"/>
              </w:rPr>
              <w:t>Functionalities</w:t>
            </w:r>
            <w:r w:rsidR="00A924AD" w:rsidRPr="00A924AD">
              <w:rPr>
                <w:noProof/>
                <w:webHidden/>
                <w:sz w:val="28"/>
                <w:szCs w:val="28"/>
              </w:rPr>
              <w:tab/>
            </w:r>
            <w:r w:rsidR="00A924AD" w:rsidRPr="00A924AD">
              <w:rPr>
                <w:noProof/>
                <w:webHidden/>
                <w:sz w:val="28"/>
                <w:szCs w:val="28"/>
              </w:rPr>
              <w:fldChar w:fldCharType="begin"/>
            </w:r>
            <w:r w:rsidR="00A924AD" w:rsidRPr="00A924AD">
              <w:rPr>
                <w:noProof/>
                <w:webHidden/>
                <w:sz w:val="28"/>
                <w:szCs w:val="28"/>
              </w:rPr>
              <w:instrText xml:space="preserve"> PAGEREF _Toc3448169 \h </w:instrText>
            </w:r>
            <w:r w:rsidR="00A924AD" w:rsidRPr="00A924AD">
              <w:rPr>
                <w:noProof/>
                <w:webHidden/>
                <w:sz w:val="28"/>
                <w:szCs w:val="28"/>
              </w:rPr>
            </w:r>
            <w:r w:rsidR="00A924AD" w:rsidRPr="00A924AD">
              <w:rPr>
                <w:noProof/>
                <w:webHidden/>
                <w:sz w:val="28"/>
                <w:szCs w:val="28"/>
              </w:rPr>
              <w:fldChar w:fldCharType="separate"/>
            </w:r>
            <w:r w:rsidR="00A924AD" w:rsidRPr="00A924AD">
              <w:rPr>
                <w:noProof/>
                <w:webHidden/>
                <w:sz w:val="28"/>
                <w:szCs w:val="28"/>
              </w:rPr>
              <w:t>3</w:t>
            </w:r>
            <w:r w:rsidR="00A924AD" w:rsidRPr="00A924AD">
              <w:rPr>
                <w:noProof/>
                <w:webHidden/>
                <w:sz w:val="28"/>
                <w:szCs w:val="28"/>
              </w:rPr>
              <w:fldChar w:fldCharType="end"/>
            </w:r>
          </w:hyperlink>
        </w:p>
        <w:p w:rsidR="00A924AD" w:rsidRPr="00A924AD" w:rsidRDefault="00AD6725">
          <w:pPr>
            <w:pStyle w:val="TOC1"/>
            <w:tabs>
              <w:tab w:val="left" w:pos="440"/>
              <w:tab w:val="right" w:leader="dot" w:pos="9737"/>
            </w:tabs>
            <w:rPr>
              <w:rFonts w:asciiTheme="minorHAnsi" w:eastAsiaTheme="minorEastAsia" w:hAnsiTheme="minorHAnsi" w:cstheme="minorBidi"/>
              <w:noProof/>
              <w:sz w:val="28"/>
              <w:szCs w:val="28"/>
            </w:rPr>
          </w:pPr>
          <w:hyperlink w:anchor="_Toc3448170" w:history="1">
            <w:r w:rsidR="00A924AD" w:rsidRPr="00A924AD">
              <w:rPr>
                <w:rStyle w:val="Hyperlink"/>
                <w:noProof/>
                <w:sz w:val="28"/>
                <w:szCs w:val="28"/>
              </w:rPr>
              <w:t>2.</w:t>
            </w:r>
            <w:r w:rsidR="00A924AD" w:rsidRPr="00A924AD">
              <w:rPr>
                <w:rFonts w:asciiTheme="minorHAnsi" w:eastAsiaTheme="minorEastAsia" w:hAnsiTheme="minorHAnsi" w:cstheme="minorBidi"/>
                <w:noProof/>
                <w:sz w:val="28"/>
                <w:szCs w:val="28"/>
              </w:rPr>
              <w:tab/>
            </w:r>
            <w:r w:rsidR="00A924AD" w:rsidRPr="00A924AD">
              <w:rPr>
                <w:rStyle w:val="Hyperlink"/>
                <w:noProof/>
                <w:sz w:val="28"/>
                <w:szCs w:val="28"/>
              </w:rPr>
              <w:t>Program design and Implementation</w:t>
            </w:r>
            <w:r w:rsidR="00A924AD" w:rsidRPr="00A924AD">
              <w:rPr>
                <w:noProof/>
                <w:webHidden/>
                <w:sz w:val="28"/>
                <w:szCs w:val="28"/>
              </w:rPr>
              <w:tab/>
            </w:r>
            <w:r w:rsidR="00A924AD" w:rsidRPr="00A924AD">
              <w:rPr>
                <w:noProof/>
                <w:webHidden/>
                <w:sz w:val="28"/>
                <w:szCs w:val="28"/>
              </w:rPr>
              <w:fldChar w:fldCharType="begin"/>
            </w:r>
            <w:r w:rsidR="00A924AD" w:rsidRPr="00A924AD">
              <w:rPr>
                <w:noProof/>
                <w:webHidden/>
                <w:sz w:val="28"/>
                <w:szCs w:val="28"/>
              </w:rPr>
              <w:instrText xml:space="preserve"> PAGEREF _Toc3448170 \h </w:instrText>
            </w:r>
            <w:r w:rsidR="00A924AD" w:rsidRPr="00A924AD">
              <w:rPr>
                <w:noProof/>
                <w:webHidden/>
                <w:sz w:val="28"/>
                <w:szCs w:val="28"/>
              </w:rPr>
            </w:r>
            <w:r w:rsidR="00A924AD" w:rsidRPr="00A924AD">
              <w:rPr>
                <w:noProof/>
                <w:webHidden/>
                <w:sz w:val="28"/>
                <w:szCs w:val="28"/>
              </w:rPr>
              <w:fldChar w:fldCharType="separate"/>
            </w:r>
            <w:r w:rsidR="00A924AD" w:rsidRPr="00A924AD">
              <w:rPr>
                <w:noProof/>
                <w:webHidden/>
                <w:sz w:val="28"/>
                <w:szCs w:val="28"/>
              </w:rPr>
              <w:t>3</w:t>
            </w:r>
            <w:r w:rsidR="00A924AD" w:rsidRPr="00A924AD">
              <w:rPr>
                <w:noProof/>
                <w:webHidden/>
                <w:sz w:val="28"/>
                <w:szCs w:val="28"/>
              </w:rPr>
              <w:fldChar w:fldCharType="end"/>
            </w:r>
          </w:hyperlink>
        </w:p>
        <w:p w:rsidR="00A924AD" w:rsidRPr="00A924AD" w:rsidRDefault="00AD6725">
          <w:pPr>
            <w:pStyle w:val="TOC2"/>
            <w:tabs>
              <w:tab w:val="right" w:leader="dot" w:pos="9737"/>
            </w:tabs>
            <w:rPr>
              <w:rFonts w:asciiTheme="minorHAnsi" w:eastAsiaTheme="minorEastAsia" w:hAnsiTheme="minorHAnsi" w:cstheme="minorBidi"/>
              <w:noProof/>
              <w:sz w:val="28"/>
              <w:szCs w:val="28"/>
            </w:rPr>
          </w:pPr>
          <w:hyperlink w:anchor="_Toc3448171" w:history="1">
            <w:r w:rsidR="00A924AD" w:rsidRPr="00A924AD">
              <w:rPr>
                <w:rStyle w:val="Hyperlink"/>
                <w:noProof/>
                <w:sz w:val="28"/>
                <w:szCs w:val="28"/>
              </w:rPr>
              <w:t>2.a Pseudocode</w:t>
            </w:r>
            <w:r w:rsidR="00A924AD" w:rsidRPr="00A924AD">
              <w:rPr>
                <w:noProof/>
                <w:webHidden/>
                <w:sz w:val="28"/>
                <w:szCs w:val="28"/>
              </w:rPr>
              <w:tab/>
            </w:r>
            <w:r w:rsidR="00A924AD" w:rsidRPr="00A924AD">
              <w:rPr>
                <w:noProof/>
                <w:webHidden/>
                <w:sz w:val="28"/>
                <w:szCs w:val="28"/>
              </w:rPr>
              <w:fldChar w:fldCharType="begin"/>
            </w:r>
            <w:r w:rsidR="00A924AD" w:rsidRPr="00A924AD">
              <w:rPr>
                <w:noProof/>
                <w:webHidden/>
                <w:sz w:val="28"/>
                <w:szCs w:val="28"/>
              </w:rPr>
              <w:instrText xml:space="preserve"> PAGEREF _Toc3448171 \h </w:instrText>
            </w:r>
            <w:r w:rsidR="00A924AD" w:rsidRPr="00A924AD">
              <w:rPr>
                <w:noProof/>
                <w:webHidden/>
                <w:sz w:val="28"/>
                <w:szCs w:val="28"/>
              </w:rPr>
            </w:r>
            <w:r w:rsidR="00A924AD" w:rsidRPr="00A924AD">
              <w:rPr>
                <w:noProof/>
                <w:webHidden/>
                <w:sz w:val="28"/>
                <w:szCs w:val="28"/>
              </w:rPr>
              <w:fldChar w:fldCharType="separate"/>
            </w:r>
            <w:r w:rsidR="00A924AD" w:rsidRPr="00A924AD">
              <w:rPr>
                <w:noProof/>
                <w:webHidden/>
                <w:sz w:val="28"/>
                <w:szCs w:val="28"/>
              </w:rPr>
              <w:t>3</w:t>
            </w:r>
            <w:r w:rsidR="00A924AD" w:rsidRPr="00A924AD">
              <w:rPr>
                <w:noProof/>
                <w:webHidden/>
                <w:sz w:val="28"/>
                <w:szCs w:val="28"/>
              </w:rPr>
              <w:fldChar w:fldCharType="end"/>
            </w:r>
          </w:hyperlink>
        </w:p>
        <w:p w:rsidR="00A924AD" w:rsidRPr="00A924AD" w:rsidRDefault="00AD6725">
          <w:pPr>
            <w:pStyle w:val="TOC2"/>
            <w:tabs>
              <w:tab w:val="right" w:leader="dot" w:pos="9737"/>
            </w:tabs>
            <w:rPr>
              <w:rFonts w:asciiTheme="minorHAnsi" w:eastAsiaTheme="minorEastAsia" w:hAnsiTheme="minorHAnsi" w:cstheme="minorBidi"/>
              <w:noProof/>
              <w:sz w:val="28"/>
              <w:szCs w:val="28"/>
            </w:rPr>
          </w:pPr>
          <w:hyperlink w:anchor="_Toc3448172" w:history="1">
            <w:r w:rsidR="00A924AD" w:rsidRPr="00A924AD">
              <w:rPr>
                <w:rStyle w:val="Hyperlink"/>
                <w:noProof/>
                <w:sz w:val="28"/>
                <w:szCs w:val="28"/>
              </w:rPr>
              <w:t>2.b Data Structure and Algorithm discussion with code Snippets</w:t>
            </w:r>
            <w:r w:rsidR="00A924AD" w:rsidRPr="00A924AD">
              <w:rPr>
                <w:noProof/>
                <w:webHidden/>
                <w:sz w:val="28"/>
                <w:szCs w:val="28"/>
              </w:rPr>
              <w:tab/>
            </w:r>
            <w:r w:rsidR="00A924AD" w:rsidRPr="00A924AD">
              <w:rPr>
                <w:noProof/>
                <w:webHidden/>
                <w:sz w:val="28"/>
                <w:szCs w:val="28"/>
              </w:rPr>
              <w:fldChar w:fldCharType="begin"/>
            </w:r>
            <w:r w:rsidR="00A924AD" w:rsidRPr="00A924AD">
              <w:rPr>
                <w:noProof/>
                <w:webHidden/>
                <w:sz w:val="28"/>
                <w:szCs w:val="28"/>
              </w:rPr>
              <w:instrText xml:space="preserve"> PAGEREF _Toc3448172 \h </w:instrText>
            </w:r>
            <w:r w:rsidR="00A924AD" w:rsidRPr="00A924AD">
              <w:rPr>
                <w:noProof/>
                <w:webHidden/>
                <w:sz w:val="28"/>
                <w:szCs w:val="28"/>
              </w:rPr>
            </w:r>
            <w:r w:rsidR="00A924AD" w:rsidRPr="00A924AD">
              <w:rPr>
                <w:noProof/>
                <w:webHidden/>
                <w:sz w:val="28"/>
                <w:szCs w:val="28"/>
              </w:rPr>
              <w:fldChar w:fldCharType="separate"/>
            </w:r>
            <w:r w:rsidR="00A924AD" w:rsidRPr="00A924AD">
              <w:rPr>
                <w:noProof/>
                <w:webHidden/>
                <w:sz w:val="28"/>
                <w:szCs w:val="28"/>
              </w:rPr>
              <w:t>4</w:t>
            </w:r>
            <w:r w:rsidR="00A924AD" w:rsidRPr="00A924AD">
              <w:rPr>
                <w:noProof/>
                <w:webHidden/>
                <w:sz w:val="28"/>
                <w:szCs w:val="28"/>
              </w:rPr>
              <w:fldChar w:fldCharType="end"/>
            </w:r>
          </w:hyperlink>
        </w:p>
        <w:p w:rsidR="00A924AD" w:rsidRPr="00A924AD" w:rsidRDefault="00AD6725">
          <w:pPr>
            <w:pStyle w:val="TOC1"/>
            <w:tabs>
              <w:tab w:val="left" w:pos="440"/>
              <w:tab w:val="right" w:leader="dot" w:pos="9737"/>
            </w:tabs>
            <w:rPr>
              <w:rFonts w:asciiTheme="minorHAnsi" w:eastAsiaTheme="minorEastAsia" w:hAnsiTheme="minorHAnsi" w:cstheme="minorBidi"/>
              <w:noProof/>
              <w:sz w:val="28"/>
              <w:szCs w:val="28"/>
            </w:rPr>
          </w:pPr>
          <w:hyperlink w:anchor="_Toc3448173" w:history="1">
            <w:r w:rsidR="00A924AD" w:rsidRPr="00A924AD">
              <w:rPr>
                <w:rStyle w:val="Hyperlink"/>
                <w:noProof/>
                <w:sz w:val="28"/>
                <w:szCs w:val="28"/>
              </w:rPr>
              <w:t>3.</w:t>
            </w:r>
            <w:r w:rsidR="00A924AD" w:rsidRPr="00A924AD">
              <w:rPr>
                <w:rFonts w:asciiTheme="minorHAnsi" w:eastAsiaTheme="minorEastAsia" w:hAnsiTheme="minorHAnsi" w:cstheme="minorBidi"/>
                <w:noProof/>
                <w:sz w:val="28"/>
                <w:szCs w:val="28"/>
              </w:rPr>
              <w:tab/>
            </w:r>
            <w:r w:rsidR="00A924AD" w:rsidRPr="00A924AD">
              <w:rPr>
                <w:rStyle w:val="Hyperlink"/>
                <w:noProof/>
                <w:sz w:val="28"/>
                <w:szCs w:val="28"/>
              </w:rPr>
              <w:t>Conclusion</w:t>
            </w:r>
            <w:r w:rsidR="00A924AD" w:rsidRPr="00A924AD">
              <w:rPr>
                <w:noProof/>
                <w:webHidden/>
                <w:sz w:val="28"/>
                <w:szCs w:val="28"/>
              </w:rPr>
              <w:tab/>
            </w:r>
            <w:r w:rsidR="00A924AD" w:rsidRPr="00A924AD">
              <w:rPr>
                <w:noProof/>
                <w:webHidden/>
                <w:sz w:val="28"/>
                <w:szCs w:val="28"/>
              </w:rPr>
              <w:fldChar w:fldCharType="begin"/>
            </w:r>
            <w:r w:rsidR="00A924AD" w:rsidRPr="00A924AD">
              <w:rPr>
                <w:noProof/>
                <w:webHidden/>
                <w:sz w:val="28"/>
                <w:szCs w:val="28"/>
              </w:rPr>
              <w:instrText xml:space="preserve"> PAGEREF _Toc3448173 \h </w:instrText>
            </w:r>
            <w:r w:rsidR="00A924AD" w:rsidRPr="00A924AD">
              <w:rPr>
                <w:noProof/>
                <w:webHidden/>
                <w:sz w:val="28"/>
                <w:szCs w:val="28"/>
              </w:rPr>
            </w:r>
            <w:r w:rsidR="00A924AD" w:rsidRPr="00A924AD">
              <w:rPr>
                <w:noProof/>
                <w:webHidden/>
                <w:sz w:val="28"/>
                <w:szCs w:val="28"/>
              </w:rPr>
              <w:fldChar w:fldCharType="separate"/>
            </w:r>
            <w:r w:rsidR="00A924AD" w:rsidRPr="00A924AD">
              <w:rPr>
                <w:noProof/>
                <w:webHidden/>
                <w:sz w:val="28"/>
                <w:szCs w:val="28"/>
              </w:rPr>
              <w:t>5</w:t>
            </w:r>
            <w:r w:rsidR="00A924AD" w:rsidRPr="00A924AD">
              <w:rPr>
                <w:noProof/>
                <w:webHidden/>
                <w:sz w:val="28"/>
                <w:szCs w:val="28"/>
              </w:rPr>
              <w:fldChar w:fldCharType="end"/>
            </w:r>
          </w:hyperlink>
        </w:p>
        <w:p w:rsidR="00A924AD" w:rsidRPr="00A924AD" w:rsidRDefault="00AD6725">
          <w:pPr>
            <w:pStyle w:val="TOC1"/>
            <w:tabs>
              <w:tab w:val="left" w:pos="440"/>
              <w:tab w:val="right" w:leader="dot" w:pos="9737"/>
            </w:tabs>
            <w:rPr>
              <w:rFonts w:asciiTheme="minorHAnsi" w:eastAsiaTheme="minorEastAsia" w:hAnsiTheme="minorHAnsi" w:cstheme="minorBidi"/>
              <w:noProof/>
              <w:sz w:val="28"/>
              <w:szCs w:val="28"/>
            </w:rPr>
          </w:pPr>
          <w:hyperlink w:anchor="_Toc3448174" w:history="1">
            <w:r w:rsidR="00A924AD" w:rsidRPr="00A924AD">
              <w:rPr>
                <w:rStyle w:val="Hyperlink"/>
                <w:noProof/>
                <w:sz w:val="28"/>
                <w:szCs w:val="28"/>
              </w:rPr>
              <w:t>4.</w:t>
            </w:r>
            <w:r w:rsidR="00A924AD" w:rsidRPr="00A924AD">
              <w:rPr>
                <w:rFonts w:asciiTheme="minorHAnsi" w:eastAsiaTheme="minorEastAsia" w:hAnsiTheme="minorHAnsi" w:cstheme="minorBidi"/>
                <w:noProof/>
                <w:sz w:val="28"/>
                <w:szCs w:val="28"/>
              </w:rPr>
              <w:tab/>
            </w:r>
            <w:r w:rsidR="00A924AD" w:rsidRPr="00A924AD">
              <w:rPr>
                <w:rStyle w:val="Hyperlink"/>
                <w:noProof/>
                <w:sz w:val="28"/>
                <w:szCs w:val="28"/>
              </w:rPr>
              <w:t>Acknowledgement</w:t>
            </w:r>
            <w:r w:rsidR="00A924AD" w:rsidRPr="00A924AD">
              <w:rPr>
                <w:noProof/>
                <w:webHidden/>
                <w:sz w:val="28"/>
                <w:szCs w:val="28"/>
              </w:rPr>
              <w:tab/>
            </w:r>
            <w:r w:rsidR="00A924AD" w:rsidRPr="00A924AD">
              <w:rPr>
                <w:noProof/>
                <w:webHidden/>
                <w:sz w:val="28"/>
                <w:szCs w:val="28"/>
              </w:rPr>
              <w:fldChar w:fldCharType="begin"/>
            </w:r>
            <w:r w:rsidR="00A924AD" w:rsidRPr="00A924AD">
              <w:rPr>
                <w:noProof/>
                <w:webHidden/>
                <w:sz w:val="28"/>
                <w:szCs w:val="28"/>
              </w:rPr>
              <w:instrText xml:space="preserve"> PAGEREF _Toc3448174 \h </w:instrText>
            </w:r>
            <w:r w:rsidR="00A924AD" w:rsidRPr="00A924AD">
              <w:rPr>
                <w:noProof/>
                <w:webHidden/>
                <w:sz w:val="28"/>
                <w:szCs w:val="28"/>
              </w:rPr>
            </w:r>
            <w:r w:rsidR="00A924AD" w:rsidRPr="00A924AD">
              <w:rPr>
                <w:noProof/>
                <w:webHidden/>
                <w:sz w:val="28"/>
                <w:szCs w:val="28"/>
              </w:rPr>
              <w:fldChar w:fldCharType="separate"/>
            </w:r>
            <w:r w:rsidR="00A924AD" w:rsidRPr="00A924AD">
              <w:rPr>
                <w:noProof/>
                <w:webHidden/>
                <w:sz w:val="28"/>
                <w:szCs w:val="28"/>
              </w:rPr>
              <w:t>5</w:t>
            </w:r>
            <w:r w:rsidR="00A924AD" w:rsidRPr="00A924AD">
              <w:rPr>
                <w:noProof/>
                <w:webHidden/>
                <w:sz w:val="28"/>
                <w:szCs w:val="28"/>
              </w:rPr>
              <w:fldChar w:fldCharType="end"/>
            </w:r>
          </w:hyperlink>
        </w:p>
        <w:p w:rsidR="00A924AD" w:rsidRPr="00A924AD" w:rsidRDefault="00AD6725">
          <w:pPr>
            <w:pStyle w:val="TOC1"/>
            <w:tabs>
              <w:tab w:val="left" w:pos="440"/>
              <w:tab w:val="right" w:leader="dot" w:pos="9737"/>
            </w:tabs>
            <w:rPr>
              <w:rFonts w:asciiTheme="minorHAnsi" w:eastAsiaTheme="minorEastAsia" w:hAnsiTheme="minorHAnsi" w:cstheme="minorBidi"/>
              <w:noProof/>
              <w:sz w:val="28"/>
              <w:szCs w:val="28"/>
            </w:rPr>
          </w:pPr>
          <w:hyperlink w:anchor="_Toc3448175" w:history="1">
            <w:r w:rsidR="00A924AD" w:rsidRPr="00A924AD">
              <w:rPr>
                <w:rStyle w:val="Hyperlink"/>
                <w:noProof/>
                <w:sz w:val="28"/>
                <w:szCs w:val="28"/>
              </w:rPr>
              <w:t>5.</w:t>
            </w:r>
            <w:r w:rsidR="00A924AD" w:rsidRPr="00A924AD">
              <w:rPr>
                <w:rFonts w:asciiTheme="minorHAnsi" w:eastAsiaTheme="minorEastAsia" w:hAnsiTheme="minorHAnsi" w:cstheme="minorBidi"/>
                <w:noProof/>
                <w:sz w:val="28"/>
                <w:szCs w:val="28"/>
              </w:rPr>
              <w:tab/>
            </w:r>
            <w:r w:rsidR="00A924AD" w:rsidRPr="00A924AD">
              <w:rPr>
                <w:rStyle w:val="Hyperlink"/>
                <w:noProof/>
                <w:sz w:val="28"/>
                <w:szCs w:val="28"/>
              </w:rPr>
              <w:t>Reference</w:t>
            </w:r>
            <w:r w:rsidR="00A924AD" w:rsidRPr="00A924AD">
              <w:rPr>
                <w:noProof/>
                <w:webHidden/>
                <w:sz w:val="28"/>
                <w:szCs w:val="28"/>
              </w:rPr>
              <w:tab/>
            </w:r>
            <w:r w:rsidR="00A924AD" w:rsidRPr="00A924AD">
              <w:rPr>
                <w:noProof/>
                <w:webHidden/>
                <w:sz w:val="28"/>
                <w:szCs w:val="28"/>
              </w:rPr>
              <w:fldChar w:fldCharType="begin"/>
            </w:r>
            <w:r w:rsidR="00A924AD" w:rsidRPr="00A924AD">
              <w:rPr>
                <w:noProof/>
                <w:webHidden/>
                <w:sz w:val="28"/>
                <w:szCs w:val="28"/>
              </w:rPr>
              <w:instrText xml:space="preserve"> PAGEREF _Toc3448175 \h </w:instrText>
            </w:r>
            <w:r w:rsidR="00A924AD" w:rsidRPr="00A924AD">
              <w:rPr>
                <w:noProof/>
                <w:webHidden/>
                <w:sz w:val="28"/>
                <w:szCs w:val="28"/>
              </w:rPr>
            </w:r>
            <w:r w:rsidR="00A924AD" w:rsidRPr="00A924AD">
              <w:rPr>
                <w:noProof/>
                <w:webHidden/>
                <w:sz w:val="28"/>
                <w:szCs w:val="28"/>
              </w:rPr>
              <w:fldChar w:fldCharType="separate"/>
            </w:r>
            <w:r w:rsidR="00A924AD" w:rsidRPr="00A924AD">
              <w:rPr>
                <w:noProof/>
                <w:webHidden/>
                <w:sz w:val="28"/>
                <w:szCs w:val="28"/>
              </w:rPr>
              <w:t>5</w:t>
            </w:r>
            <w:r w:rsidR="00A924AD" w:rsidRPr="00A924AD">
              <w:rPr>
                <w:noProof/>
                <w:webHidden/>
                <w:sz w:val="28"/>
                <w:szCs w:val="28"/>
              </w:rPr>
              <w:fldChar w:fldCharType="end"/>
            </w:r>
          </w:hyperlink>
        </w:p>
        <w:p w:rsidR="00A924AD" w:rsidRPr="00A924AD" w:rsidRDefault="00AD6725">
          <w:pPr>
            <w:pStyle w:val="TOC1"/>
            <w:tabs>
              <w:tab w:val="left" w:pos="440"/>
              <w:tab w:val="right" w:leader="dot" w:pos="9737"/>
            </w:tabs>
            <w:rPr>
              <w:rFonts w:asciiTheme="minorHAnsi" w:eastAsiaTheme="minorEastAsia" w:hAnsiTheme="minorHAnsi" w:cstheme="minorBidi"/>
              <w:noProof/>
              <w:sz w:val="28"/>
              <w:szCs w:val="28"/>
            </w:rPr>
          </w:pPr>
          <w:hyperlink w:anchor="_Toc3448176" w:history="1">
            <w:r w:rsidR="00A924AD" w:rsidRPr="00A924AD">
              <w:rPr>
                <w:rStyle w:val="Hyperlink"/>
                <w:noProof/>
                <w:sz w:val="28"/>
                <w:szCs w:val="28"/>
              </w:rPr>
              <w:t>6.</w:t>
            </w:r>
            <w:r w:rsidR="00A924AD" w:rsidRPr="00A924AD">
              <w:rPr>
                <w:rFonts w:asciiTheme="minorHAnsi" w:eastAsiaTheme="minorEastAsia" w:hAnsiTheme="minorHAnsi" w:cstheme="minorBidi"/>
                <w:noProof/>
                <w:sz w:val="28"/>
                <w:szCs w:val="28"/>
              </w:rPr>
              <w:tab/>
            </w:r>
            <w:r w:rsidR="00A924AD" w:rsidRPr="00A924AD">
              <w:rPr>
                <w:rStyle w:val="Hyperlink"/>
                <w:noProof/>
                <w:sz w:val="28"/>
                <w:szCs w:val="28"/>
              </w:rPr>
              <w:t>Appendices</w:t>
            </w:r>
            <w:r w:rsidR="00A924AD" w:rsidRPr="00A924AD">
              <w:rPr>
                <w:noProof/>
                <w:webHidden/>
                <w:sz w:val="28"/>
                <w:szCs w:val="28"/>
              </w:rPr>
              <w:tab/>
            </w:r>
            <w:r w:rsidR="00A924AD" w:rsidRPr="00A924AD">
              <w:rPr>
                <w:noProof/>
                <w:webHidden/>
                <w:sz w:val="28"/>
                <w:szCs w:val="28"/>
              </w:rPr>
              <w:fldChar w:fldCharType="begin"/>
            </w:r>
            <w:r w:rsidR="00A924AD" w:rsidRPr="00A924AD">
              <w:rPr>
                <w:noProof/>
                <w:webHidden/>
                <w:sz w:val="28"/>
                <w:szCs w:val="28"/>
              </w:rPr>
              <w:instrText xml:space="preserve"> PAGEREF _Toc3448176 \h </w:instrText>
            </w:r>
            <w:r w:rsidR="00A924AD" w:rsidRPr="00A924AD">
              <w:rPr>
                <w:noProof/>
                <w:webHidden/>
                <w:sz w:val="28"/>
                <w:szCs w:val="28"/>
              </w:rPr>
            </w:r>
            <w:r w:rsidR="00A924AD" w:rsidRPr="00A924AD">
              <w:rPr>
                <w:noProof/>
                <w:webHidden/>
                <w:sz w:val="28"/>
                <w:szCs w:val="28"/>
              </w:rPr>
              <w:fldChar w:fldCharType="separate"/>
            </w:r>
            <w:r w:rsidR="00A924AD" w:rsidRPr="00A924AD">
              <w:rPr>
                <w:noProof/>
                <w:webHidden/>
                <w:sz w:val="28"/>
                <w:szCs w:val="28"/>
              </w:rPr>
              <w:t>5</w:t>
            </w:r>
            <w:r w:rsidR="00A924AD" w:rsidRPr="00A924AD">
              <w:rPr>
                <w:noProof/>
                <w:webHidden/>
                <w:sz w:val="28"/>
                <w:szCs w:val="28"/>
              </w:rPr>
              <w:fldChar w:fldCharType="end"/>
            </w:r>
          </w:hyperlink>
        </w:p>
        <w:p w:rsidR="00A924AD" w:rsidRPr="00A924AD" w:rsidRDefault="00AD6725">
          <w:pPr>
            <w:pStyle w:val="TOC1"/>
            <w:tabs>
              <w:tab w:val="left" w:pos="440"/>
              <w:tab w:val="right" w:leader="dot" w:pos="9737"/>
            </w:tabs>
            <w:rPr>
              <w:rFonts w:asciiTheme="minorHAnsi" w:eastAsiaTheme="minorEastAsia" w:hAnsiTheme="minorHAnsi" w:cstheme="minorBidi"/>
              <w:noProof/>
              <w:sz w:val="28"/>
              <w:szCs w:val="28"/>
            </w:rPr>
          </w:pPr>
          <w:hyperlink w:anchor="_Toc3448177" w:history="1">
            <w:r w:rsidR="00A924AD" w:rsidRPr="00A924AD">
              <w:rPr>
                <w:rStyle w:val="Hyperlink"/>
                <w:noProof/>
                <w:sz w:val="28"/>
                <w:szCs w:val="28"/>
              </w:rPr>
              <w:t>A.</w:t>
            </w:r>
            <w:r w:rsidR="00A924AD" w:rsidRPr="00A924AD">
              <w:rPr>
                <w:rFonts w:asciiTheme="minorHAnsi" w:eastAsiaTheme="minorEastAsia" w:hAnsiTheme="minorHAnsi" w:cstheme="minorBidi"/>
                <w:noProof/>
                <w:sz w:val="28"/>
                <w:szCs w:val="28"/>
              </w:rPr>
              <w:tab/>
            </w:r>
            <w:r w:rsidR="00A924AD" w:rsidRPr="00A924AD">
              <w:rPr>
                <w:rStyle w:val="Hyperlink"/>
                <w:noProof/>
                <w:sz w:val="28"/>
                <w:szCs w:val="28"/>
              </w:rPr>
              <w:t>PROJECT PROPOSAL</w:t>
            </w:r>
            <w:r w:rsidR="00A924AD" w:rsidRPr="00A924AD">
              <w:rPr>
                <w:noProof/>
                <w:webHidden/>
                <w:sz w:val="28"/>
                <w:szCs w:val="28"/>
              </w:rPr>
              <w:tab/>
            </w:r>
            <w:r w:rsidR="00A924AD" w:rsidRPr="00A924AD">
              <w:rPr>
                <w:noProof/>
                <w:webHidden/>
                <w:sz w:val="28"/>
                <w:szCs w:val="28"/>
              </w:rPr>
              <w:fldChar w:fldCharType="begin"/>
            </w:r>
            <w:r w:rsidR="00A924AD" w:rsidRPr="00A924AD">
              <w:rPr>
                <w:noProof/>
                <w:webHidden/>
                <w:sz w:val="28"/>
                <w:szCs w:val="28"/>
              </w:rPr>
              <w:instrText xml:space="preserve"> PAGEREF _Toc3448177 \h </w:instrText>
            </w:r>
            <w:r w:rsidR="00A924AD" w:rsidRPr="00A924AD">
              <w:rPr>
                <w:noProof/>
                <w:webHidden/>
                <w:sz w:val="28"/>
                <w:szCs w:val="28"/>
              </w:rPr>
            </w:r>
            <w:r w:rsidR="00A924AD" w:rsidRPr="00A924AD">
              <w:rPr>
                <w:noProof/>
                <w:webHidden/>
                <w:sz w:val="28"/>
                <w:szCs w:val="28"/>
              </w:rPr>
              <w:fldChar w:fldCharType="separate"/>
            </w:r>
            <w:r w:rsidR="00A924AD" w:rsidRPr="00A924AD">
              <w:rPr>
                <w:noProof/>
                <w:webHidden/>
                <w:sz w:val="28"/>
                <w:szCs w:val="28"/>
              </w:rPr>
              <w:t>5</w:t>
            </w:r>
            <w:r w:rsidR="00A924AD" w:rsidRPr="00A924AD">
              <w:rPr>
                <w:noProof/>
                <w:webHidden/>
                <w:sz w:val="28"/>
                <w:szCs w:val="28"/>
              </w:rPr>
              <w:fldChar w:fldCharType="end"/>
            </w:r>
          </w:hyperlink>
        </w:p>
        <w:p w:rsidR="00A924AD" w:rsidRPr="00A924AD" w:rsidRDefault="00A924AD">
          <w:pPr>
            <w:rPr>
              <w:sz w:val="28"/>
              <w:szCs w:val="28"/>
            </w:rPr>
          </w:pPr>
          <w:r w:rsidRPr="00A924AD">
            <w:rPr>
              <w:b/>
              <w:bCs/>
              <w:noProof/>
              <w:sz w:val="28"/>
              <w:szCs w:val="28"/>
            </w:rPr>
            <w:fldChar w:fldCharType="end"/>
          </w:r>
        </w:p>
      </w:sdtContent>
    </w:sdt>
    <w:p w:rsidR="00C552E1" w:rsidRDefault="00C552E1" w:rsidP="003E7AAB">
      <w:pPr>
        <w:pStyle w:val="Paper-Title"/>
        <w:spacing w:after="60" w:line="276" w:lineRule="auto"/>
      </w:pPr>
    </w:p>
    <w:p w:rsidR="008973DB" w:rsidRDefault="008973DB" w:rsidP="003E7AAB">
      <w:pPr>
        <w:pStyle w:val="Paper-Title"/>
        <w:spacing w:after="60" w:line="276" w:lineRule="auto"/>
        <w:rPr>
          <w:sz w:val="24"/>
          <w:szCs w:val="24"/>
        </w:rPr>
      </w:pPr>
    </w:p>
    <w:p w:rsidR="00A924AD" w:rsidRDefault="00A924AD" w:rsidP="003E7AAB">
      <w:pPr>
        <w:pStyle w:val="Paper-Title"/>
        <w:spacing w:after="60" w:line="276" w:lineRule="auto"/>
        <w:rPr>
          <w:sz w:val="24"/>
          <w:szCs w:val="24"/>
        </w:rPr>
      </w:pPr>
    </w:p>
    <w:p w:rsidR="00A924AD" w:rsidRDefault="00A924AD" w:rsidP="003E7AAB">
      <w:pPr>
        <w:pStyle w:val="Paper-Title"/>
        <w:spacing w:after="60" w:line="276" w:lineRule="auto"/>
        <w:rPr>
          <w:sz w:val="24"/>
          <w:szCs w:val="24"/>
        </w:rPr>
      </w:pPr>
    </w:p>
    <w:p w:rsidR="00A924AD" w:rsidRDefault="00A924AD" w:rsidP="003E7AAB">
      <w:pPr>
        <w:pStyle w:val="Paper-Title"/>
        <w:spacing w:after="60" w:line="276" w:lineRule="auto"/>
        <w:rPr>
          <w:sz w:val="24"/>
          <w:szCs w:val="24"/>
        </w:rPr>
      </w:pPr>
    </w:p>
    <w:p w:rsidR="00A924AD" w:rsidRDefault="00A924AD" w:rsidP="003E7AAB">
      <w:pPr>
        <w:pStyle w:val="Paper-Title"/>
        <w:spacing w:after="60" w:line="276" w:lineRule="auto"/>
        <w:rPr>
          <w:sz w:val="24"/>
          <w:szCs w:val="24"/>
        </w:rPr>
      </w:pPr>
    </w:p>
    <w:p w:rsidR="00A924AD" w:rsidRDefault="00A924AD" w:rsidP="003E7AAB">
      <w:pPr>
        <w:pStyle w:val="Paper-Title"/>
        <w:spacing w:after="60" w:line="276" w:lineRule="auto"/>
      </w:pPr>
    </w:p>
    <w:p w:rsidR="00A924AD" w:rsidRDefault="00A924AD" w:rsidP="003E7AAB">
      <w:pPr>
        <w:pStyle w:val="Paper-Title"/>
        <w:spacing w:after="60" w:line="276" w:lineRule="auto"/>
      </w:pPr>
    </w:p>
    <w:p w:rsidR="00A924AD" w:rsidRDefault="00A924AD" w:rsidP="003E7AAB">
      <w:pPr>
        <w:pStyle w:val="Paper-Title"/>
        <w:spacing w:after="60" w:line="276" w:lineRule="auto"/>
      </w:pPr>
    </w:p>
    <w:p w:rsidR="00A924AD" w:rsidRDefault="00A924AD" w:rsidP="003E7AAB">
      <w:pPr>
        <w:pStyle w:val="Paper-Title"/>
        <w:spacing w:after="60" w:line="276" w:lineRule="auto"/>
      </w:pPr>
    </w:p>
    <w:p w:rsidR="00A924AD" w:rsidRDefault="00A924AD" w:rsidP="003E7AAB">
      <w:pPr>
        <w:pStyle w:val="Paper-Title"/>
        <w:spacing w:after="60" w:line="276" w:lineRule="auto"/>
      </w:pPr>
    </w:p>
    <w:p w:rsidR="00A924AD" w:rsidRDefault="00A924AD" w:rsidP="003E7AAB">
      <w:pPr>
        <w:pStyle w:val="Paper-Title"/>
        <w:spacing w:after="60" w:line="276" w:lineRule="auto"/>
      </w:pPr>
    </w:p>
    <w:p w:rsidR="00A924AD" w:rsidRDefault="00A924AD" w:rsidP="003E7AAB">
      <w:pPr>
        <w:pStyle w:val="Paper-Title"/>
        <w:spacing w:after="60" w:line="276" w:lineRule="auto"/>
      </w:pPr>
    </w:p>
    <w:p w:rsidR="00A924AD" w:rsidRDefault="00A924AD" w:rsidP="003E7AAB">
      <w:pPr>
        <w:pStyle w:val="Paper-Title"/>
        <w:spacing w:after="60" w:line="276" w:lineRule="auto"/>
      </w:pPr>
    </w:p>
    <w:p w:rsidR="00A924AD" w:rsidRDefault="00A924AD" w:rsidP="003E7AAB">
      <w:pPr>
        <w:pStyle w:val="Paper-Title"/>
        <w:spacing w:after="60" w:line="276" w:lineRule="auto"/>
      </w:pPr>
    </w:p>
    <w:p w:rsidR="00A924AD" w:rsidRDefault="00A924AD" w:rsidP="003E7AAB">
      <w:pPr>
        <w:pStyle w:val="Paper-Title"/>
        <w:spacing w:after="60" w:line="276" w:lineRule="auto"/>
      </w:pPr>
    </w:p>
    <w:p w:rsidR="00A924AD" w:rsidRDefault="00A924AD" w:rsidP="003E7AAB">
      <w:pPr>
        <w:pStyle w:val="Paper-Title"/>
        <w:spacing w:after="60" w:line="276" w:lineRule="auto"/>
      </w:pPr>
    </w:p>
    <w:p w:rsidR="00A924AD" w:rsidRDefault="00A924AD" w:rsidP="003E7AAB">
      <w:pPr>
        <w:pStyle w:val="Paper-Title"/>
        <w:spacing w:after="60" w:line="276" w:lineRule="auto"/>
      </w:pPr>
    </w:p>
    <w:p w:rsidR="008B197E" w:rsidRDefault="002B26F4" w:rsidP="003E7AAB">
      <w:pPr>
        <w:pStyle w:val="Paper-Title"/>
        <w:spacing w:after="60" w:line="276" w:lineRule="auto"/>
      </w:pPr>
      <w:r>
        <w:t>ONLINE TRANSACTION PROGRAM</w:t>
      </w:r>
    </w:p>
    <w:p w:rsidR="008B197E" w:rsidRDefault="008B197E" w:rsidP="003E7AAB">
      <w:pPr>
        <w:spacing w:line="276" w:lineRule="auto"/>
        <w:sectPr w:rsidR="008B197E" w:rsidSect="0019741B">
          <w:footerReference w:type="even" r:id="rId8"/>
          <w:pgSz w:w="11907" w:h="16839" w:code="9"/>
          <w:pgMar w:top="1080" w:right="1080" w:bottom="1440" w:left="1080" w:header="720" w:footer="720" w:gutter="0"/>
          <w:pgNumType w:start="0"/>
          <w:cols w:space="720"/>
          <w:titlePg/>
          <w:docGrid w:linePitch="245"/>
        </w:sectPr>
      </w:pPr>
    </w:p>
    <w:p w:rsidR="008B197E" w:rsidRDefault="002B26F4" w:rsidP="003E7AAB">
      <w:pPr>
        <w:pStyle w:val="Author"/>
        <w:spacing w:after="0" w:line="276" w:lineRule="auto"/>
        <w:rPr>
          <w:spacing w:val="-2"/>
        </w:rPr>
      </w:pPr>
      <w:r>
        <w:rPr>
          <w:spacing w:val="-2"/>
        </w:rPr>
        <w:lastRenderedPageBreak/>
        <w:t>Jan Gilbert Abellanosa</w:t>
      </w:r>
    </w:p>
    <w:p w:rsidR="00C5264D" w:rsidRDefault="00C5264D" w:rsidP="003E7AAB">
      <w:pPr>
        <w:pStyle w:val="Affiliations"/>
        <w:spacing w:line="276" w:lineRule="auto"/>
        <w:rPr>
          <w:spacing w:val="-2"/>
        </w:rPr>
      </w:pPr>
      <w:r>
        <w:rPr>
          <w:spacing w:val="-2"/>
        </w:rPr>
        <w:t>BS Information Technology</w:t>
      </w:r>
      <w:r w:rsidR="002B26F4">
        <w:rPr>
          <w:spacing w:val="-2"/>
        </w:rPr>
        <w:br/>
      </w:r>
      <w:r>
        <w:rPr>
          <w:spacing w:val="-2"/>
        </w:rPr>
        <w:t>Xavier University</w:t>
      </w:r>
    </w:p>
    <w:p w:rsidR="008B197E" w:rsidRDefault="00C5264D" w:rsidP="003E7AAB">
      <w:pPr>
        <w:pStyle w:val="Affiliations"/>
        <w:spacing w:line="276" w:lineRule="auto"/>
        <w:rPr>
          <w:spacing w:val="-2"/>
        </w:rPr>
      </w:pPr>
      <w:r>
        <w:rPr>
          <w:spacing w:val="-2"/>
        </w:rPr>
        <w:t>Ateneo de Cagayan</w:t>
      </w:r>
    </w:p>
    <w:p w:rsidR="008B197E" w:rsidRDefault="002B26F4" w:rsidP="003E7AAB">
      <w:pPr>
        <w:pStyle w:val="E-Mail"/>
        <w:spacing w:line="276" w:lineRule="auto"/>
        <w:rPr>
          <w:spacing w:val="-2"/>
        </w:rPr>
      </w:pPr>
      <w:r>
        <w:rPr>
          <w:spacing w:val="-2"/>
        </w:rPr>
        <w:t>abellanosajangilbert@gmail.com</w:t>
      </w:r>
    </w:p>
    <w:p w:rsidR="008B197E" w:rsidRDefault="00762586" w:rsidP="003E7AAB">
      <w:pPr>
        <w:pStyle w:val="Author"/>
        <w:spacing w:after="0" w:line="276" w:lineRule="auto"/>
        <w:rPr>
          <w:spacing w:val="-2"/>
        </w:rPr>
      </w:pPr>
      <w:r>
        <w:rPr>
          <w:spacing w:val="-2"/>
        </w:rPr>
        <w:br w:type="column"/>
      </w:r>
      <w:r>
        <w:rPr>
          <w:spacing w:val="-2"/>
        </w:rPr>
        <w:lastRenderedPageBreak/>
        <w:t xml:space="preserve">Earl </w:t>
      </w:r>
      <w:r w:rsidRPr="00AE6E10">
        <w:t>Louise</w:t>
      </w:r>
      <w:r w:rsidR="002B26F4">
        <w:rPr>
          <w:spacing w:val="-2"/>
        </w:rPr>
        <w:t xml:space="preserve"> Camelotes</w:t>
      </w:r>
    </w:p>
    <w:p w:rsidR="002B26F4" w:rsidRDefault="00C5264D" w:rsidP="003E7AAB">
      <w:pPr>
        <w:pStyle w:val="Affiliations"/>
        <w:spacing w:line="276" w:lineRule="auto"/>
        <w:rPr>
          <w:spacing w:val="-2"/>
        </w:rPr>
      </w:pPr>
      <w:r>
        <w:rPr>
          <w:spacing w:val="-2"/>
        </w:rPr>
        <w:t>BS Information Technology</w:t>
      </w:r>
    </w:p>
    <w:p w:rsidR="008B197E" w:rsidRDefault="00762586" w:rsidP="003E7AAB">
      <w:pPr>
        <w:pStyle w:val="Affiliations"/>
        <w:spacing w:line="276" w:lineRule="auto"/>
        <w:rPr>
          <w:spacing w:val="-2"/>
        </w:rPr>
      </w:pPr>
      <w:r>
        <w:rPr>
          <w:spacing w:val="-2"/>
        </w:rPr>
        <w:t>Xavier University</w:t>
      </w:r>
      <w:r w:rsidR="002B26F4">
        <w:rPr>
          <w:spacing w:val="-2"/>
        </w:rPr>
        <w:t xml:space="preserve"> </w:t>
      </w:r>
      <w:r w:rsidR="002B26F4">
        <w:rPr>
          <w:spacing w:val="-2"/>
        </w:rPr>
        <w:br/>
      </w:r>
      <w:r>
        <w:rPr>
          <w:spacing w:val="-2"/>
        </w:rPr>
        <w:t>Ateneo de Cagayan</w:t>
      </w:r>
    </w:p>
    <w:p w:rsidR="008B197E" w:rsidRDefault="002B26F4" w:rsidP="003E7AAB">
      <w:pPr>
        <w:pStyle w:val="E-Mail"/>
        <w:spacing w:line="276" w:lineRule="auto"/>
        <w:rPr>
          <w:spacing w:val="-2"/>
        </w:rPr>
      </w:pPr>
      <w:r>
        <w:rPr>
          <w:spacing w:val="-2"/>
        </w:rPr>
        <w:t>louisecameltoes@gmail.com</w:t>
      </w:r>
    </w:p>
    <w:p w:rsidR="008B197E" w:rsidRDefault="002B26F4" w:rsidP="003E7AAB">
      <w:pPr>
        <w:pStyle w:val="Author"/>
        <w:spacing w:after="0" w:line="276" w:lineRule="auto"/>
        <w:rPr>
          <w:spacing w:val="-2"/>
        </w:rPr>
      </w:pPr>
      <w:r>
        <w:rPr>
          <w:spacing w:val="-2"/>
        </w:rPr>
        <w:br w:type="column"/>
      </w:r>
      <w:r>
        <w:rPr>
          <w:spacing w:val="-2"/>
        </w:rPr>
        <w:lastRenderedPageBreak/>
        <w:t>Randy Louis Tejada</w:t>
      </w:r>
    </w:p>
    <w:p w:rsidR="002B26F4" w:rsidRDefault="00C5264D" w:rsidP="003E7AAB">
      <w:pPr>
        <w:pStyle w:val="Affiliations"/>
        <w:spacing w:line="276" w:lineRule="auto"/>
        <w:rPr>
          <w:spacing w:val="-2"/>
        </w:rPr>
      </w:pPr>
      <w:r>
        <w:rPr>
          <w:spacing w:val="-2"/>
        </w:rPr>
        <w:t>BS Information Technology</w:t>
      </w:r>
    </w:p>
    <w:p w:rsidR="008B197E" w:rsidRDefault="00762586" w:rsidP="003E7AAB">
      <w:pPr>
        <w:pStyle w:val="Affiliations"/>
        <w:spacing w:line="276" w:lineRule="auto"/>
        <w:rPr>
          <w:spacing w:val="-2"/>
        </w:rPr>
      </w:pPr>
      <w:r>
        <w:rPr>
          <w:spacing w:val="-2"/>
        </w:rPr>
        <w:t>Xavier University</w:t>
      </w:r>
      <w:r>
        <w:rPr>
          <w:spacing w:val="-2"/>
        </w:rPr>
        <w:br/>
        <w:t>Ateneo de Cagayan</w:t>
      </w:r>
    </w:p>
    <w:p w:rsidR="008B197E" w:rsidRDefault="002B26F4" w:rsidP="003E7AAB">
      <w:pPr>
        <w:pStyle w:val="E-Mail"/>
        <w:spacing w:line="276" w:lineRule="auto"/>
        <w:rPr>
          <w:spacing w:val="-2"/>
        </w:rPr>
      </w:pPr>
      <w:r>
        <w:rPr>
          <w:spacing w:val="-2"/>
        </w:rPr>
        <w:t>luigitejada11@gmail.com</w:t>
      </w:r>
    </w:p>
    <w:p w:rsidR="008B197E" w:rsidRDefault="008B197E" w:rsidP="003E7AAB">
      <w:pPr>
        <w:pStyle w:val="E-Mail"/>
        <w:spacing w:line="276" w:lineRule="auto"/>
        <w:rPr>
          <w:spacing w:val="-2"/>
        </w:rPr>
      </w:pPr>
    </w:p>
    <w:p w:rsidR="008B197E" w:rsidRDefault="008B197E" w:rsidP="003E7AAB">
      <w:pPr>
        <w:pStyle w:val="E-Mail"/>
        <w:spacing w:line="276" w:lineRule="auto"/>
      </w:pPr>
    </w:p>
    <w:p w:rsidR="008B197E" w:rsidRDefault="008B197E" w:rsidP="003E7AAB">
      <w:pPr>
        <w:spacing w:line="276" w:lineRule="auto"/>
        <w:jc w:val="center"/>
        <w:sectPr w:rsidR="008B197E" w:rsidSect="0019741B">
          <w:type w:val="continuous"/>
          <w:pgSz w:w="11907" w:h="16839" w:code="9"/>
          <w:pgMar w:top="1080" w:right="1080" w:bottom="1440" w:left="1080" w:header="720" w:footer="720" w:gutter="0"/>
          <w:cols w:num="3" w:space="0"/>
        </w:sectPr>
      </w:pPr>
    </w:p>
    <w:p w:rsidR="008B197E" w:rsidRDefault="008B197E" w:rsidP="003E7AAB">
      <w:pPr>
        <w:spacing w:after="0" w:line="276" w:lineRule="auto"/>
        <w:rPr>
          <w:b/>
          <w:sz w:val="24"/>
        </w:rPr>
      </w:pPr>
      <w:r>
        <w:rPr>
          <w:b/>
          <w:sz w:val="24"/>
        </w:rPr>
        <w:lastRenderedPageBreak/>
        <w:t>ABSTRACT</w:t>
      </w:r>
    </w:p>
    <w:p w:rsidR="003A5C65" w:rsidRDefault="007E4614" w:rsidP="003E7AAB">
      <w:pPr>
        <w:spacing w:after="0" w:line="276" w:lineRule="auto"/>
      </w:pPr>
      <w:r>
        <w:t>An</w:t>
      </w:r>
      <w:r w:rsidR="00965283">
        <w:t xml:space="preserve"> Online Transaction is another method w</w:t>
      </w:r>
      <w:r>
        <w:t>h</w:t>
      </w:r>
      <w:r w:rsidR="00965283">
        <w:t>ere you can transact through</w:t>
      </w:r>
      <w:r w:rsidR="00810C50">
        <w:t xml:space="preserve"> the</w:t>
      </w:r>
      <w:r w:rsidR="00965283">
        <w:t xml:space="preserve"> internet when you are in your home and </w:t>
      </w:r>
      <w:r w:rsidR="00A53569">
        <w:t>there are people nowadays</w:t>
      </w:r>
      <w:r w:rsidR="007319B8">
        <w:t xml:space="preserve"> who</w:t>
      </w:r>
      <w:r w:rsidR="00A53569">
        <w:t xml:space="preserve"> want have a priority where it</w:t>
      </w:r>
      <w:r w:rsidR="00965283">
        <w:t xml:space="preserve"> can transact first to those </w:t>
      </w:r>
      <w:r w:rsidR="00A53569">
        <w:t xml:space="preserve">who </w:t>
      </w:r>
      <w:r w:rsidR="00965283">
        <w:t>are rushing.</w:t>
      </w:r>
      <w:r w:rsidR="00A53569">
        <w:t xml:space="preserve"> This paper contains the result and implementation of Online Transaction Program that shows between the regular and with priority in transaction. The paper focuses more about the data and structure of transaction funds where there are people have a priority. Inside the paper you can see the overview of the project, objectives of the program, </w:t>
      </w:r>
      <w:r w:rsidR="00770968">
        <w:t>and the</w:t>
      </w:r>
      <w:r w:rsidR="00A53569">
        <w:t xml:space="preserve"> functionalities of each </w:t>
      </w:r>
      <w:r w:rsidR="00630955">
        <w:t>method</w:t>
      </w:r>
      <w:r w:rsidR="00770968">
        <w:t>. Also the program design and implementation will be discussed and further elaborated by this paper. The overall</w:t>
      </w:r>
      <w:r w:rsidR="00236109">
        <w:t xml:space="preserve"> result</w:t>
      </w:r>
      <w:r w:rsidR="00770968">
        <w:t xml:space="preserve"> of this paper was successful with a simple program and run by the console properly.</w:t>
      </w:r>
    </w:p>
    <w:p w:rsidR="008B197E" w:rsidRDefault="008B197E" w:rsidP="003E7AAB">
      <w:pPr>
        <w:spacing w:before="120" w:after="0" w:line="276" w:lineRule="auto"/>
        <w:rPr>
          <w:b/>
          <w:sz w:val="24"/>
        </w:rPr>
      </w:pPr>
      <w:r>
        <w:rPr>
          <w:b/>
          <w:sz w:val="24"/>
        </w:rPr>
        <w:t>C</w:t>
      </w:r>
      <w:r w:rsidR="00787583">
        <w:rPr>
          <w:b/>
          <w:sz w:val="24"/>
        </w:rPr>
        <w:t>CS Concep</w:t>
      </w:r>
      <w:r>
        <w:rPr>
          <w:b/>
          <w:sz w:val="24"/>
        </w:rPr>
        <w:t>t</w:t>
      </w:r>
      <w:r w:rsidR="00787583">
        <w:rPr>
          <w:b/>
          <w:sz w:val="24"/>
        </w:rPr>
        <w:t>s</w:t>
      </w:r>
    </w:p>
    <w:p w:rsidR="00762586" w:rsidRDefault="00965283" w:rsidP="003E7AAB">
      <w:pPr>
        <w:spacing w:before="120" w:after="0" w:line="276" w:lineRule="auto"/>
      </w:pPr>
      <w:r w:rsidRPr="00965283">
        <w:rPr>
          <w:b/>
          <w:szCs w:val="18"/>
        </w:rPr>
        <w:t>CCS → Information systems → Data management systems → Database management system engines → Database transaction processing → Transaction logging</w:t>
      </w:r>
    </w:p>
    <w:p w:rsidR="008B197E" w:rsidRDefault="008B197E" w:rsidP="003E7AAB">
      <w:pPr>
        <w:spacing w:before="120" w:after="0" w:line="276" w:lineRule="auto"/>
        <w:rPr>
          <w:b/>
          <w:sz w:val="24"/>
        </w:rPr>
      </w:pPr>
      <w:r>
        <w:rPr>
          <w:b/>
          <w:sz w:val="24"/>
        </w:rPr>
        <w:t>Keywords</w:t>
      </w:r>
    </w:p>
    <w:p w:rsidR="00A0279F" w:rsidRPr="008463B1" w:rsidRDefault="00A0279F" w:rsidP="003E7AAB">
      <w:pPr>
        <w:spacing w:before="120" w:after="0" w:line="276" w:lineRule="auto"/>
        <w:rPr>
          <w:szCs w:val="18"/>
        </w:rPr>
      </w:pPr>
      <w:r w:rsidRPr="008463B1">
        <w:rPr>
          <w:szCs w:val="18"/>
        </w:rPr>
        <w:t xml:space="preserve">Online; Transaction; Programming; </w:t>
      </w:r>
      <w:r w:rsidR="00A073E1">
        <w:rPr>
          <w:szCs w:val="18"/>
        </w:rPr>
        <w:t>PIN-debit; funds; credit card;</w:t>
      </w:r>
      <w:r w:rsidR="00770968">
        <w:rPr>
          <w:szCs w:val="18"/>
        </w:rPr>
        <w:t xml:space="preserve"> Payment.</w:t>
      </w:r>
      <w:r w:rsidR="00A073E1">
        <w:rPr>
          <w:szCs w:val="18"/>
        </w:rPr>
        <w:t xml:space="preserve"> </w:t>
      </w:r>
    </w:p>
    <w:p w:rsidR="00762586" w:rsidRDefault="00762586" w:rsidP="003E7AAB">
      <w:pPr>
        <w:spacing w:before="120" w:after="0" w:line="276" w:lineRule="auto"/>
      </w:pPr>
    </w:p>
    <w:p w:rsidR="008973DB" w:rsidRDefault="008B197E" w:rsidP="003E7AAB">
      <w:pPr>
        <w:pStyle w:val="Heading1"/>
        <w:spacing w:before="120" w:line="276" w:lineRule="auto"/>
      </w:pPr>
      <w:bookmarkStart w:id="1" w:name="_Toc3448165"/>
      <w:r>
        <w:t>INTRODUCTION</w:t>
      </w:r>
      <w:bookmarkEnd w:id="1"/>
    </w:p>
    <w:p w:rsidR="002B7A99" w:rsidRPr="002B7A99" w:rsidRDefault="002B7A99" w:rsidP="00F53C67">
      <w:r w:rsidRPr="002B7A99">
        <w:t>Online transactions take many forms. In business-to-business (B2B) transactions, businesses conduct transactions with one another.</w:t>
      </w:r>
      <w:r>
        <w:t xml:space="preserve"> </w:t>
      </w:r>
      <w:r>
        <w:fldChar w:fldCharType="begin"/>
      </w:r>
      <w:r w:rsidR="005E2830">
        <w:instrText xml:space="preserve"> ADDIN ZOTERO_ITEM CSL_CITATION {"citationID":"0ePbVhnU","properties":{"formattedCitation":"[8]","plainCitation":"[8]","noteIndex":0},"citationItems":[{"id":46,"uris":["http://zotero.org/users/5187099/items/DNVU38NT"],"uri":["http://zotero.org/users/5187099/items/DNVU38NT"],"itemData":{"id":46,"type":"webpage","title":"Online Transactions | Encyclopedia.com","URL":"https://www.encyclopedia.com/books/educational-magazines/online-transactions","accessed":{"date-parts":[["2019",3,10]]}}}],"schema":"https://github.com/citation-style-language/schema/raw/master/csl-citation.json"} </w:instrText>
      </w:r>
      <w:r>
        <w:fldChar w:fldCharType="separate"/>
      </w:r>
      <w:r w:rsidR="005E2830" w:rsidRPr="005E2830">
        <w:t>[8]</w:t>
      </w:r>
      <w:r>
        <w:fldChar w:fldCharType="end"/>
      </w:r>
    </w:p>
    <w:p w:rsidR="00762586" w:rsidRDefault="00DB6A75" w:rsidP="00F53C67">
      <w:pPr>
        <w:spacing w:line="276" w:lineRule="auto"/>
      </w:pPr>
      <w:r w:rsidRPr="00DB6A75">
        <w:t>Online transaction is a payment method in which the transfer of fund or money happens online over electronic fund transfer. Online transaction process (OLTP) is secure and password protected. Three steps involved in the online transaction are Registration, Placing an order, and, Payment.</w:t>
      </w:r>
      <w:r>
        <w:fldChar w:fldCharType="begin"/>
      </w:r>
      <w:r w:rsidR="005E2830">
        <w:instrText xml:space="preserve"> ADDIN ZOTERO_ITEM CSL_CITATION {"citationID":"UBcb8zRr","properties":{"formattedCitation":"[7]","plainCitation":"[7]","noteIndex":0},"citationItems":[{"id":43,"uris":["http://zotero.org/users/5187099/items/8A49S27Q"],"uri":["http://zotero.org/users/5187099/items/8A49S27Q"],"itemData":{"id":43,"type":"webpage","title":"Online Transaction Processing - Steps, Stages, and Security","URL":"https://www.toppr.com/guides/business-studies/emerging-modes-of-business/online-transactions-and-security-of-e-transactions/","accessed":{"date-parts":[["2019",3,10]]}}}],"schema":"https://github.com/citation-style-language/schema/raw/master/csl-citation.json"} </w:instrText>
      </w:r>
      <w:r>
        <w:fldChar w:fldCharType="separate"/>
      </w:r>
      <w:r w:rsidR="005E2830" w:rsidRPr="005E2830">
        <w:t>[7]</w:t>
      </w:r>
      <w:r>
        <w:fldChar w:fldCharType="end"/>
      </w:r>
    </w:p>
    <w:p w:rsidR="00DB6A75" w:rsidRDefault="00DB6A75" w:rsidP="00F53C67">
      <w:pPr>
        <w:spacing w:line="276" w:lineRule="auto"/>
      </w:pPr>
      <w:r w:rsidRPr="00DB6A75">
        <w:t xml:space="preserve">When you pay for goods or services with your debit card, you have an option for the payment to be processed in two different ways: as an offline transaction via a credit card processing network, or as an online transaction via an EFT system, </w:t>
      </w:r>
      <w:r w:rsidRPr="00DB6A75">
        <w:lastRenderedPageBreak/>
        <w:t>requiring a personal identification number (PIN) to complete the process.</w:t>
      </w:r>
      <w:r>
        <w:fldChar w:fldCharType="begin"/>
      </w:r>
      <w:r w:rsidR="005E2830">
        <w:instrText xml:space="preserve"> ADDIN ZOTERO_ITEM CSL_CITATION {"citationID":"7D93u4nd","properties":{"formattedCitation":"[6]","plainCitation":"[6]","noteIndex":0},"citationItems":[{"id":44,"uris":["http://zotero.org/users/5187099/items/PXVNGR43"],"uri":["http://zotero.org/users/5187099/items/PXVNGR43"],"itemData":{"id":44,"type":"webpage","title":"Online Transaction Definition &amp; Example | InvestingAnswers","URL":"https://investinganswers.com/dictionary/online-transaction","accessed":{"date-parts":[["2019",3,10]]}}}],"schema":"https://github.com/citation-style-language/schema/raw/master/csl-citation.json"} </w:instrText>
      </w:r>
      <w:r>
        <w:fldChar w:fldCharType="separate"/>
      </w:r>
      <w:r w:rsidR="005E2830" w:rsidRPr="005E2830">
        <w:t>[6]</w:t>
      </w:r>
      <w:r>
        <w:fldChar w:fldCharType="end"/>
      </w:r>
    </w:p>
    <w:p w:rsidR="00700C24" w:rsidRDefault="005E2830" w:rsidP="00F53C67">
      <w:pPr>
        <w:spacing w:line="276" w:lineRule="auto"/>
      </w:pPr>
      <w:r>
        <w:t>D</w:t>
      </w:r>
      <w:r w:rsidR="002B7A99" w:rsidRPr="002B7A99">
        <w:t>ebi</w:t>
      </w:r>
      <w:r>
        <w:t>t card makes it easy to use in</w:t>
      </w:r>
      <w:r w:rsidR="002B7A99" w:rsidRPr="002B7A99">
        <w:t xml:space="preserve"> checking account, and debit cards are accepted almost everywhere credit cards are accepted. But, if you have the option to use a credit card, it</w:t>
      </w:r>
      <w:r>
        <w:t xml:space="preserve">’s probably safer to use credit </w:t>
      </w:r>
      <w:r w:rsidR="002B7A99" w:rsidRPr="002B7A99">
        <w:t>especially when shopping online.</w:t>
      </w:r>
      <w:r>
        <w:t xml:space="preserve"> </w:t>
      </w:r>
      <w:r>
        <w:fldChar w:fldCharType="begin"/>
      </w:r>
      <w:r>
        <w:instrText xml:space="preserve"> ADDIN ZOTERO_ITEM CSL_CITATION {"citationID":"lwanYhTO","properties":{"formattedCitation":"[4]","plainCitation":"[4]","noteIndex":0},"citationItems":[{"id":50,"uris":["http://zotero.org/users/5187099/items/WI4MZNJW"],"uri":["http://zotero.org/users/5187099/items/WI4MZNJW"],"itemData":{"id":50,"type":"webpage","title":"How to Pay Online With Debit or Credit Cards (Safely)","URL":"https://www.thebalance.com/can-i-use-a-debit-card-online-315325","accessed":{"date-parts":[["2019",3,10]]}}}],"schema":"https://github.com/citation-style-language/schema/raw/master/csl-citation.json"} </w:instrText>
      </w:r>
      <w:r>
        <w:fldChar w:fldCharType="separate"/>
      </w:r>
      <w:r w:rsidRPr="005E2830">
        <w:t>[4]</w:t>
      </w:r>
      <w:r>
        <w:fldChar w:fldCharType="end"/>
      </w:r>
    </w:p>
    <w:p w:rsidR="00DB6A75" w:rsidRDefault="00630955" w:rsidP="00F53C67">
      <w:pPr>
        <w:spacing w:line="276" w:lineRule="auto"/>
      </w:pPr>
      <w:r>
        <w:t>An</w:t>
      </w:r>
      <w:r w:rsidR="00700C24">
        <w:t xml:space="preserve"> online transaction using a debit card online isn’t the only way to get scam directly, despite all the hazards, nowadays people use a lot on using debit card because it is sufficie</w:t>
      </w:r>
      <w:r w:rsidR="00FB2AD5">
        <w:t xml:space="preserve">nt and handy. You don’t have to be afraid </w:t>
      </w:r>
      <w:r w:rsidR="00700C24">
        <w:t>using debit card on online because there are a lot of websites are safe and secured.</w:t>
      </w:r>
    </w:p>
    <w:p w:rsidR="00700C24" w:rsidRPr="00762586" w:rsidRDefault="00700C24" w:rsidP="00700C24">
      <w:pPr>
        <w:spacing w:line="276" w:lineRule="auto"/>
        <w:ind w:firstLine="720"/>
      </w:pPr>
    </w:p>
    <w:p w:rsidR="008B197E" w:rsidRDefault="00A0279F" w:rsidP="003E7AAB">
      <w:pPr>
        <w:pStyle w:val="Heading2"/>
        <w:spacing w:line="276" w:lineRule="auto"/>
      </w:pPr>
      <w:bookmarkStart w:id="2" w:name="_Toc3448166"/>
      <w:r>
        <w:t>Overview of the Project</w:t>
      </w:r>
      <w:bookmarkEnd w:id="2"/>
      <w:r>
        <w:t xml:space="preserve"> </w:t>
      </w:r>
    </w:p>
    <w:p w:rsidR="008973DB" w:rsidRDefault="00C5264D" w:rsidP="00F53C67">
      <w:pPr>
        <w:spacing w:line="276" w:lineRule="auto"/>
      </w:pPr>
      <w:r w:rsidRPr="00C5264D">
        <w:t>An online transaction, also known as a PIN-debit transaction, is a password-protected payment method that authorizes a transfer of funds over an electronic funds transfer (EFT) This project is aimed to create a simple program that emulates an online transaction wherein the user can create a user ID, input their transaction/s, and check the status of their transaction if it is next or not. The project will also allow the user to cancel their transaction at any given time. The user can also search for their transactions at any given time. The user can also put their transaction first if it is deemed urgent.</w:t>
      </w:r>
    </w:p>
    <w:p w:rsidR="008973DB" w:rsidRDefault="008973DB" w:rsidP="003E7AAB">
      <w:pPr>
        <w:pStyle w:val="Heading2"/>
        <w:spacing w:line="276" w:lineRule="auto"/>
      </w:pPr>
      <w:bookmarkStart w:id="3" w:name="_Toc3448167"/>
      <w:r>
        <w:t>Objectives</w:t>
      </w:r>
      <w:bookmarkEnd w:id="3"/>
    </w:p>
    <w:p w:rsidR="008973DB" w:rsidRDefault="008973DB" w:rsidP="003E7AAB">
      <w:pPr>
        <w:pStyle w:val="NormalWeb"/>
        <w:numPr>
          <w:ilvl w:val="0"/>
          <w:numId w:val="4"/>
        </w:numPr>
        <w:spacing w:before="0" w:beforeAutospacing="0" w:after="0" w:afterAutospacing="0" w:line="276" w:lineRule="auto"/>
        <w:jc w:val="both"/>
        <w:textAlignment w:val="baseline"/>
        <w:rPr>
          <w:color w:val="000000"/>
          <w:sz w:val="18"/>
          <w:szCs w:val="18"/>
        </w:rPr>
      </w:pPr>
      <w:r>
        <w:rPr>
          <w:b/>
          <w:bCs/>
          <w:color w:val="000000"/>
          <w:sz w:val="18"/>
          <w:szCs w:val="18"/>
        </w:rPr>
        <w:t>General Objective:</w:t>
      </w:r>
      <w:r>
        <w:rPr>
          <w:color w:val="000000"/>
          <w:sz w:val="18"/>
          <w:szCs w:val="18"/>
        </w:rPr>
        <w:t xml:space="preserve"> This project aims to make </w:t>
      </w:r>
      <w:r w:rsidR="007E5EBF">
        <w:rPr>
          <w:color w:val="000000"/>
          <w:sz w:val="18"/>
          <w:szCs w:val="18"/>
        </w:rPr>
        <w:t>a working online transaction</w:t>
      </w:r>
      <w:r w:rsidR="00FB2AD5">
        <w:rPr>
          <w:color w:val="000000"/>
          <w:sz w:val="18"/>
          <w:szCs w:val="18"/>
        </w:rPr>
        <w:t xml:space="preserve"> where it is divided into two parts the regular and with priority.</w:t>
      </w:r>
    </w:p>
    <w:p w:rsidR="008973DB" w:rsidRDefault="008973DB" w:rsidP="003E7AAB">
      <w:pPr>
        <w:pStyle w:val="NormalWeb"/>
        <w:numPr>
          <w:ilvl w:val="0"/>
          <w:numId w:val="5"/>
        </w:numPr>
        <w:spacing w:before="0" w:beforeAutospacing="0" w:after="0" w:afterAutospacing="0" w:line="276" w:lineRule="auto"/>
        <w:jc w:val="both"/>
        <w:textAlignment w:val="baseline"/>
        <w:rPr>
          <w:b/>
          <w:bCs/>
          <w:color w:val="000000"/>
          <w:sz w:val="18"/>
          <w:szCs w:val="18"/>
        </w:rPr>
      </w:pPr>
      <w:r>
        <w:rPr>
          <w:b/>
          <w:bCs/>
          <w:color w:val="000000"/>
          <w:sz w:val="18"/>
          <w:szCs w:val="18"/>
        </w:rPr>
        <w:t xml:space="preserve">Specific Objectives: </w:t>
      </w:r>
    </w:p>
    <w:p w:rsidR="004977C4" w:rsidRPr="004977C4" w:rsidRDefault="00FB2AD5" w:rsidP="003E7AAB">
      <w:pPr>
        <w:pStyle w:val="NormalWeb"/>
        <w:numPr>
          <w:ilvl w:val="0"/>
          <w:numId w:val="7"/>
        </w:numPr>
        <w:spacing w:before="0" w:beforeAutospacing="0" w:after="80" w:afterAutospacing="0" w:line="276" w:lineRule="auto"/>
        <w:ind w:left="1440"/>
        <w:jc w:val="both"/>
        <w:textAlignment w:val="baseline"/>
        <w:rPr>
          <w:color w:val="000000"/>
          <w:sz w:val="18"/>
          <w:szCs w:val="18"/>
        </w:rPr>
      </w:pPr>
      <w:r>
        <w:rPr>
          <w:sz w:val="18"/>
          <w:szCs w:val="18"/>
        </w:rPr>
        <w:t>C</w:t>
      </w:r>
      <w:r w:rsidR="004977C4" w:rsidRPr="004977C4">
        <w:rPr>
          <w:sz w:val="18"/>
          <w:szCs w:val="18"/>
        </w:rPr>
        <w:t>reate a user ID, input their transaction/s, and check the status of their transaction if it is next or not.</w:t>
      </w:r>
    </w:p>
    <w:p w:rsidR="004977C4" w:rsidRPr="004977C4" w:rsidRDefault="004977C4" w:rsidP="003E7AAB">
      <w:pPr>
        <w:pStyle w:val="NormalWeb"/>
        <w:numPr>
          <w:ilvl w:val="0"/>
          <w:numId w:val="7"/>
        </w:numPr>
        <w:spacing w:before="0" w:beforeAutospacing="0" w:after="0" w:afterAutospacing="0" w:line="276" w:lineRule="auto"/>
        <w:ind w:left="1440"/>
        <w:jc w:val="both"/>
        <w:textAlignment w:val="baseline"/>
        <w:rPr>
          <w:color w:val="000000"/>
          <w:sz w:val="18"/>
          <w:szCs w:val="18"/>
        </w:rPr>
      </w:pPr>
      <w:r w:rsidRPr="004977C4">
        <w:rPr>
          <w:sz w:val="18"/>
          <w:szCs w:val="18"/>
        </w:rPr>
        <w:t>The project will also allow the user to cancel their transaction at any given time.</w:t>
      </w:r>
    </w:p>
    <w:p w:rsidR="004977C4" w:rsidRPr="004977C4" w:rsidRDefault="004977C4" w:rsidP="003E7AAB">
      <w:pPr>
        <w:pStyle w:val="NormalWeb"/>
        <w:spacing w:before="0" w:beforeAutospacing="0" w:after="0" w:afterAutospacing="0" w:line="276" w:lineRule="auto"/>
        <w:ind w:left="1440"/>
        <w:jc w:val="both"/>
        <w:textAlignment w:val="baseline"/>
        <w:rPr>
          <w:color w:val="000000"/>
          <w:sz w:val="18"/>
          <w:szCs w:val="18"/>
        </w:rPr>
      </w:pPr>
    </w:p>
    <w:p w:rsidR="008973DB" w:rsidRPr="00C5264D" w:rsidRDefault="004977C4" w:rsidP="0019741B">
      <w:pPr>
        <w:pStyle w:val="ListParagraph"/>
        <w:numPr>
          <w:ilvl w:val="0"/>
          <w:numId w:val="8"/>
        </w:numPr>
        <w:spacing w:line="276" w:lineRule="auto"/>
      </w:pPr>
      <w:r w:rsidRPr="00C5264D">
        <w:t>The user can also search for their</w:t>
      </w:r>
      <w:r>
        <w:t xml:space="preserve"> transactions at any given time and also put their transacti</w:t>
      </w:r>
      <w:r w:rsidR="00FB2AD5">
        <w:t>on first in priority.</w:t>
      </w:r>
    </w:p>
    <w:p w:rsidR="00C5264D" w:rsidRPr="00C5264D" w:rsidRDefault="00C5264D" w:rsidP="003E7AAB">
      <w:pPr>
        <w:spacing w:line="276" w:lineRule="auto"/>
      </w:pPr>
    </w:p>
    <w:p w:rsidR="008973DB" w:rsidRPr="008973DB" w:rsidRDefault="00A0279F" w:rsidP="003E7AAB">
      <w:pPr>
        <w:pStyle w:val="Heading2"/>
        <w:spacing w:line="276" w:lineRule="auto"/>
      </w:pPr>
      <w:bookmarkStart w:id="4" w:name="_Toc3448168"/>
      <w:r>
        <w:lastRenderedPageBreak/>
        <w:t>Scope and Limitation</w:t>
      </w:r>
      <w:bookmarkEnd w:id="4"/>
    </w:p>
    <w:p w:rsidR="008973DB" w:rsidRDefault="00A9597E" w:rsidP="00F53C67">
      <w:pPr>
        <w:pStyle w:val="NormalWeb"/>
        <w:spacing w:before="0" w:beforeAutospacing="0" w:after="80" w:afterAutospacing="0" w:line="276" w:lineRule="auto"/>
        <w:jc w:val="both"/>
      </w:pPr>
      <w:r>
        <w:rPr>
          <w:color w:val="000000"/>
          <w:sz w:val="18"/>
          <w:szCs w:val="18"/>
        </w:rPr>
        <w:t>This program is to</w:t>
      </w:r>
      <w:r w:rsidR="008973DB">
        <w:rPr>
          <w:color w:val="000000"/>
          <w:sz w:val="18"/>
          <w:szCs w:val="18"/>
        </w:rPr>
        <w:t xml:space="preserve"> create a </w:t>
      </w:r>
      <w:r w:rsidR="00FB2AD5">
        <w:rPr>
          <w:color w:val="000000"/>
          <w:sz w:val="18"/>
          <w:szCs w:val="18"/>
        </w:rPr>
        <w:t xml:space="preserve">simple and a concept of </w:t>
      </w:r>
      <w:r w:rsidR="00AA7172">
        <w:rPr>
          <w:color w:val="000000"/>
          <w:sz w:val="18"/>
          <w:szCs w:val="18"/>
        </w:rPr>
        <w:t>online</w:t>
      </w:r>
      <w:r>
        <w:rPr>
          <w:color w:val="000000"/>
          <w:sz w:val="18"/>
          <w:szCs w:val="18"/>
        </w:rPr>
        <w:t xml:space="preserve"> transaction system that</w:t>
      </w:r>
      <w:r w:rsidR="00F34AFD">
        <w:rPr>
          <w:color w:val="000000"/>
          <w:sz w:val="18"/>
          <w:szCs w:val="18"/>
        </w:rPr>
        <w:t xml:space="preserve"> </w:t>
      </w:r>
      <w:r w:rsidR="0091483D">
        <w:rPr>
          <w:color w:val="000000"/>
          <w:sz w:val="18"/>
          <w:szCs w:val="18"/>
        </w:rPr>
        <w:t>authorize by user</w:t>
      </w:r>
      <w:r w:rsidR="00FB2AD5">
        <w:rPr>
          <w:color w:val="000000"/>
          <w:sz w:val="18"/>
          <w:szCs w:val="18"/>
        </w:rPr>
        <w:t xml:space="preserve"> </w:t>
      </w:r>
      <w:r w:rsidR="002C2066">
        <w:rPr>
          <w:color w:val="000000"/>
          <w:sz w:val="18"/>
          <w:szCs w:val="18"/>
        </w:rPr>
        <w:t xml:space="preserve">and </w:t>
      </w:r>
      <w:r w:rsidR="00FB2AD5">
        <w:rPr>
          <w:color w:val="000000"/>
          <w:sz w:val="18"/>
          <w:szCs w:val="18"/>
        </w:rPr>
        <w:t xml:space="preserve">have </w:t>
      </w:r>
      <w:r w:rsidR="002C2066">
        <w:rPr>
          <w:color w:val="000000"/>
          <w:sz w:val="18"/>
          <w:szCs w:val="18"/>
        </w:rPr>
        <w:t xml:space="preserve">a priority when </w:t>
      </w:r>
      <w:r w:rsidR="00FB2AD5">
        <w:rPr>
          <w:color w:val="000000"/>
          <w:sz w:val="18"/>
          <w:szCs w:val="18"/>
        </w:rPr>
        <w:t>transaction happens</w:t>
      </w:r>
      <w:r w:rsidR="0091483D">
        <w:rPr>
          <w:color w:val="000000"/>
          <w:sz w:val="18"/>
          <w:szCs w:val="18"/>
        </w:rPr>
        <w:t xml:space="preserve">. This </w:t>
      </w:r>
      <w:r w:rsidR="008973DB">
        <w:rPr>
          <w:color w:val="000000"/>
          <w:sz w:val="18"/>
          <w:szCs w:val="18"/>
        </w:rPr>
        <w:t>program</w:t>
      </w:r>
      <w:r w:rsidR="0091483D">
        <w:rPr>
          <w:color w:val="000000"/>
          <w:sz w:val="18"/>
          <w:szCs w:val="18"/>
        </w:rPr>
        <w:t xml:space="preserve"> will be run from the command prompt</w:t>
      </w:r>
      <w:r w:rsidR="003A5C65">
        <w:rPr>
          <w:color w:val="000000"/>
          <w:sz w:val="18"/>
          <w:szCs w:val="18"/>
        </w:rPr>
        <w:t xml:space="preserve"> </w:t>
      </w:r>
      <w:r w:rsidR="00630955">
        <w:rPr>
          <w:color w:val="000000"/>
          <w:sz w:val="18"/>
          <w:szCs w:val="18"/>
        </w:rPr>
        <w:t>only;</w:t>
      </w:r>
      <w:r w:rsidR="003A5C65">
        <w:rPr>
          <w:color w:val="000000"/>
          <w:sz w:val="18"/>
          <w:szCs w:val="18"/>
        </w:rPr>
        <w:t xml:space="preserve"> t</w:t>
      </w:r>
      <w:r w:rsidR="007E5EBF">
        <w:rPr>
          <w:color w:val="000000"/>
          <w:sz w:val="18"/>
          <w:szCs w:val="18"/>
        </w:rPr>
        <w:t xml:space="preserve">he program </w:t>
      </w:r>
      <w:r w:rsidR="008973DB">
        <w:rPr>
          <w:color w:val="000000"/>
          <w:sz w:val="18"/>
          <w:szCs w:val="18"/>
        </w:rPr>
        <w:t>will not be using any additional graphic interface</w:t>
      </w:r>
      <w:r w:rsidR="003A5C65">
        <w:rPr>
          <w:color w:val="000000"/>
          <w:sz w:val="18"/>
          <w:szCs w:val="18"/>
        </w:rPr>
        <w:t>. The other limitation if this project is we don’t have a program where the data can be saved in the file reader.</w:t>
      </w:r>
      <w:r w:rsidR="000D2D59">
        <w:rPr>
          <w:color w:val="000000"/>
          <w:sz w:val="18"/>
          <w:szCs w:val="18"/>
        </w:rPr>
        <w:t xml:space="preserve"> There is also no automatic dequeuer, transactions will be manually removed.</w:t>
      </w:r>
    </w:p>
    <w:p w:rsidR="00762586" w:rsidRDefault="00762586" w:rsidP="003E7AAB">
      <w:pPr>
        <w:spacing w:line="276" w:lineRule="auto"/>
      </w:pPr>
    </w:p>
    <w:p w:rsidR="00B148E7" w:rsidRDefault="00B148E7" w:rsidP="003E7AAB">
      <w:pPr>
        <w:spacing w:line="276" w:lineRule="auto"/>
      </w:pPr>
    </w:p>
    <w:p w:rsidR="00B148E7" w:rsidRDefault="00B148E7" w:rsidP="003E7AAB">
      <w:pPr>
        <w:spacing w:line="276" w:lineRule="auto"/>
      </w:pPr>
    </w:p>
    <w:p w:rsidR="00B148E7" w:rsidRPr="00762586" w:rsidRDefault="00B148E7" w:rsidP="003E7AAB">
      <w:pPr>
        <w:spacing w:line="276" w:lineRule="auto"/>
      </w:pPr>
    </w:p>
    <w:p w:rsidR="003473D8" w:rsidRDefault="003473D8" w:rsidP="003E7AAB">
      <w:pPr>
        <w:pStyle w:val="Heading2"/>
        <w:spacing w:before="120" w:line="276" w:lineRule="auto"/>
      </w:pPr>
      <w:bookmarkStart w:id="5" w:name="_Toc3448169"/>
      <w:r>
        <w:t>Functionalities</w:t>
      </w:r>
      <w:bookmarkEnd w:id="5"/>
    </w:p>
    <w:p w:rsidR="003473D8" w:rsidRDefault="003473D8" w:rsidP="003E7AAB">
      <w:pPr>
        <w:pStyle w:val="ListParagraph"/>
        <w:numPr>
          <w:ilvl w:val="0"/>
          <w:numId w:val="14"/>
        </w:numPr>
        <w:spacing w:line="276" w:lineRule="auto"/>
      </w:pPr>
      <w:r>
        <w:t xml:space="preserve">Account creation </w:t>
      </w:r>
    </w:p>
    <w:p w:rsidR="003473D8" w:rsidRDefault="00414144" w:rsidP="003E7AAB">
      <w:pPr>
        <w:pStyle w:val="ListParagraph"/>
        <w:numPr>
          <w:ilvl w:val="0"/>
          <w:numId w:val="8"/>
        </w:numPr>
        <w:spacing w:line="276" w:lineRule="auto"/>
      </w:pPr>
      <w:r>
        <w:t xml:space="preserve">Account creation will allow the </w:t>
      </w:r>
      <w:r w:rsidR="003473D8">
        <w:t>user create a user ID</w:t>
      </w:r>
      <w:r>
        <w:t xml:space="preserve"> name</w:t>
      </w:r>
      <w:r w:rsidR="008C6528">
        <w:t xml:space="preserve"> and</w:t>
      </w:r>
      <w:r w:rsidR="003473D8">
        <w:t xml:space="preserve"> input their </w:t>
      </w:r>
      <w:r w:rsidR="00B31555">
        <w:t>transaction.</w:t>
      </w:r>
    </w:p>
    <w:p w:rsidR="003473D8" w:rsidRDefault="003473D8" w:rsidP="003E7AAB">
      <w:pPr>
        <w:pStyle w:val="ListParagraph"/>
        <w:numPr>
          <w:ilvl w:val="0"/>
          <w:numId w:val="14"/>
        </w:numPr>
        <w:spacing w:line="276" w:lineRule="auto"/>
      </w:pPr>
      <w:r>
        <w:t>Transaction creation</w:t>
      </w:r>
    </w:p>
    <w:p w:rsidR="003473D8" w:rsidRDefault="003473D8" w:rsidP="003E7AAB">
      <w:pPr>
        <w:pStyle w:val="ListParagraph"/>
        <w:numPr>
          <w:ilvl w:val="0"/>
          <w:numId w:val="8"/>
        </w:numPr>
        <w:spacing w:line="276" w:lineRule="auto"/>
      </w:pPr>
      <w:r>
        <w:t>Tran</w:t>
      </w:r>
      <w:r w:rsidR="004B4FEE">
        <w:t>saction creation will</w:t>
      </w:r>
      <w:r w:rsidR="008C6528">
        <w:t xml:space="preserve"> allow</w:t>
      </w:r>
      <w:r w:rsidR="004B4FEE">
        <w:t xml:space="preserve"> the user create a transaction between other users</w:t>
      </w:r>
    </w:p>
    <w:p w:rsidR="003473D8" w:rsidRDefault="003473D8" w:rsidP="003E7AAB">
      <w:pPr>
        <w:pStyle w:val="ListParagraph"/>
        <w:numPr>
          <w:ilvl w:val="0"/>
          <w:numId w:val="14"/>
        </w:numPr>
        <w:spacing w:line="276" w:lineRule="auto"/>
      </w:pPr>
      <w:r>
        <w:t>List of Transaction</w:t>
      </w:r>
      <w:r w:rsidR="008C6528">
        <w:t>s</w:t>
      </w:r>
    </w:p>
    <w:p w:rsidR="004B4FEE" w:rsidRDefault="004B4FEE" w:rsidP="003E7AAB">
      <w:pPr>
        <w:pStyle w:val="ListParagraph"/>
        <w:numPr>
          <w:ilvl w:val="0"/>
          <w:numId w:val="8"/>
        </w:numPr>
        <w:spacing w:line="276" w:lineRule="auto"/>
      </w:pPr>
      <w:r>
        <w:t xml:space="preserve">List of Transaction will </w:t>
      </w:r>
      <w:r w:rsidR="008C6528">
        <w:t xml:space="preserve">show </w:t>
      </w:r>
      <w:r>
        <w:t xml:space="preserve">the list </w:t>
      </w:r>
      <w:r w:rsidR="008463B1">
        <w:t xml:space="preserve">that been added </w:t>
      </w:r>
      <w:r w:rsidR="008C6528">
        <w:t>in queue.</w:t>
      </w:r>
    </w:p>
    <w:p w:rsidR="003473D8" w:rsidRDefault="003473D8" w:rsidP="003E7AAB">
      <w:pPr>
        <w:pStyle w:val="ListParagraph"/>
        <w:numPr>
          <w:ilvl w:val="0"/>
          <w:numId w:val="14"/>
        </w:numPr>
        <w:spacing w:line="276" w:lineRule="auto"/>
      </w:pPr>
      <w:r>
        <w:t>Search specific transaction</w:t>
      </w:r>
    </w:p>
    <w:p w:rsidR="004B4FEE" w:rsidRPr="003473D8" w:rsidRDefault="004B4FEE" w:rsidP="003E7AAB">
      <w:pPr>
        <w:pStyle w:val="ListParagraph"/>
        <w:numPr>
          <w:ilvl w:val="0"/>
          <w:numId w:val="8"/>
        </w:numPr>
        <w:spacing w:line="276" w:lineRule="auto"/>
      </w:pPr>
      <w:r>
        <w:t>Search specific transaction will</w:t>
      </w:r>
      <w:r w:rsidR="00541169">
        <w:t xml:space="preserve"> allow the</w:t>
      </w:r>
      <w:r>
        <w:t xml:space="preserve"> user </w:t>
      </w:r>
      <w:r w:rsidR="00765B5B">
        <w:t>to see their transaction, priority or otherwise.</w:t>
      </w:r>
    </w:p>
    <w:p w:rsidR="003473D8" w:rsidRPr="003473D8" w:rsidRDefault="003473D8" w:rsidP="003E7AAB">
      <w:pPr>
        <w:spacing w:line="276" w:lineRule="auto"/>
      </w:pPr>
    </w:p>
    <w:p w:rsidR="0091483D" w:rsidRPr="0091483D" w:rsidRDefault="003D1BA2" w:rsidP="003E7AAB">
      <w:pPr>
        <w:pStyle w:val="Heading1"/>
        <w:spacing w:line="276" w:lineRule="auto"/>
      </w:pPr>
      <w:bookmarkStart w:id="6" w:name="_Toc3448170"/>
      <w:r>
        <w:t>P</w:t>
      </w:r>
      <w:r w:rsidR="00A0279F">
        <w:t>rogram design and Implementation</w:t>
      </w:r>
      <w:bookmarkEnd w:id="6"/>
    </w:p>
    <w:p w:rsidR="008B197E" w:rsidRDefault="009E0A38" w:rsidP="003E7AAB">
      <w:pPr>
        <w:pStyle w:val="Heading2"/>
        <w:numPr>
          <w:ilvl w:val="0"/>
          <w:numId w:val="0"/>
        </w:numPr>
        <w:spacing w:before="120" w:line="276" w:lineRule="auto"/>
      </w:pPr>
      <w:bookmarkStart w:id="7" w:name="_Toc3448171"/>
      <w:r>
        <w:t>2.a</w:t>
      </w:r>
      <w:r w:rsidR="008463B1">
        <w:t xml:space="preserve"> </w:t>
      </w:r>
      <w:r w:rsidR="00A0279F">
        <w:t>Pseudocode</w:t>
      </w:r>
      <w:bookmarkEnd w:id="7"/>
    </w:p>
    <w:p w:rsidR="003C6D2D" w:rsidRDefault="005A4729" w:rsidP="003C6D2D">
      <w:r>
        <w:t>2.a.1 Node class</w:t>
      </w:r>
    </w:p>
    <w:p w:rsidR="0076673B" w:rsidRDefault="0076673B" w:rsidP="003C6D2D">
      <w:r>
        <w:t>This project utilizes 3 classes with the Node class establishing of various key information such as the name</w:t>
      </w:r>
      <w:r w:rsidR="008E157F">
        <w:t xml:space="preserve"> of the client</w:t>
      </w:r>
      <w:r w:rsidR="00D52D61">
        <w:t xml:space="preserve">, </w:t>
      </w:r>
      <w:r w:rsidR="008E157F">
        <w:t xml:space="preserve">their declared </w:t>
      </w:r>
      <w:r>
        <w:t>price</w:t>
      </w:r>
      <w:r w:rsidR="00D52D61">
        <w:t>, as well as the reference pointer</w:t>
      </w:r>
      <w:r w:rsidR="00BF67FE">
        <w:t xml:space="preserve"> to the next node</w:t>
      </w:r>
      <w:r>
        <w:t>.</w:t>
      </w:r>
      <w:r w:rsidR="007F2192">
        <w:t xml:space="preserve"> </w:t>
      </w:r>
      <w:r w:rsidR="003732E9">
        <w:t xml:space="preserve">This was achieved using a linked list data </w:t>
      </w:r>
      <w:r w:rsidR="00F563F3">
        <w:t>structure. This clas</w:t>
      </w:r>
      <w:r w:rsidR="007F2192">
        <w:t>s</w:t>
      </w:r>
      <w:r w:rsidR="00F563F3">
        <w:t xml:space="preserve"> contains the</w:t>
      </w:r>
      <w:r w:rsidR="007F2192">
        <w:t xml:space="preserve"> getters and setters</w:t>
      </w:r>
      <w:r w:rsidR="00F563F3">
        <w:t xml:space="preserve"> that involves the accounts and pro</w:t>
      </w:r>
      <w:r w:rsidR="007F2192">
        <w:t xml:space="preserve">. </w:t>
      </w:r>
      <w:r w:rsidR="00D52D61">
        <w:t>This declaration</w:t>
      </w:r>
      <w:r w:rsidR="007F2192">
        <w:t xml:space="preserve"> </w:t>
      </w:r>
      <w:r w:rsidR="00D52D61">
        <w:t>is</w:t>
      </w:r>
      <w:r w:rsidR="007F2192">
        <w:t xml:space="preserve"> shown below:</w:t>
      </w:r>
    </w:p>
    <w:p w:rsidR="00ED1282" w:rsidRDefault="00ED1282" w:rsidP="003C6D2D">
      <w:r>
        <w:t>Create Node class{</w:t>
      </w:r>
    </w:p>
    <w:p w:rsidR="00ED1282" w:rsidRDefault="00ED1282" w:rsidP="003C6D2D">
      <w:r>
        <w:t>`</w:t>
      </w:r>
      <w:r>
        <w:tab/>
        <w:t>Initialize private int called price;</w:t>
      </w:r>
    </w:p>
    <w:p w:rsidR="00ED1282" w:rsidRDefault="00ED1282" w:rsidP="003C6D2D">
      <w:r>
        <w:tab/>
        <w:t>Initialize private String called doto;</w:t>
      </w:r>
    </w:p>
    <w:p w:rsidR="008463B1" w:rsidRDefault="00177302" w:rsidP="00177302">
      <w:r>
        <w:tab/>
        <w:t>Initialize private node next;</w:t>
      </w:r>
    </w:p>
    <w:p w:rsidR="00177302" w:rsidRDefault="00177302" w:rsidP="00177302">
      <w:r>
        <w:tab/>
        <w:t>Initialize private boolean highprio;</w:t>
      </w:r>
    </w:p>
    <w:p w:rsidR="00D867BF" w:rsidRDefault="00D867BF" w:rsidP="00177302">
      <w:r>
        <w:t>Create QNode normal prio</w:t>
      </w:r>
      <w:r w:rsidR="000856B6">
        <w:t xml:space="preserve"> class constructor (String,</w:t>
      </w:r>
      <w:r>
        <w:t xml:space="preserve"> int</w:t>
      </w:r>
      <w:r w:rsidR="000856B6">
        <w:t>, and next</w:t>
      </w:r>
      <w:r>
        <w:t>)</w:t>
      </w:r>
      <w:r w:rsidR="00247819">
        <w:t>{</w:t>
      </w:r>
    </w:p>
    <w:p w:rsidR="00247819" w:rsidRDefault="00247819" w:rsidP="00164950">
      <w:pPr>
        <w:ind w:firstLine="720"/>
      </w:pPr>
      <w:r>
        <w:t>}</w:t>
      </w:r>
    </w:p>
    <w:p w:rsidR="0039497C" w:rsidRDefault="0039497C" w:rsidP="00164950">
      <w:pPr>
        <w:ind w:firstLine="720"/>
      </w:pPr>
      <w:r>
        <w:t>Create QNode high prio class constructor(String, int, next,and Boolean){</w:t>
      </w:r>
    </w:p>
    <w:p w:rsidR="0039497C" w:rsidRDefault="0039497C" w:rsidP="00164950">
      <w:pPr>
        <w:ind w:firstLine="720"/>
      </w:pPr>
    </w:p>
    <w:p w:rsidR="0039497C" w:rsidRDefault="0039497C" w:rsidP="00164950">
      <w:pPr>
        <w:ind w:firstLine="720"/>
      </w:pPr>
      <w:r>
        <w:t>}</w:t>
      </w:r>
    </w:p>
    <w:p w:rsidR="0039497C" w:rsidRDefault="00E9678D" w:rsidP="00E9678D">
      <w:r>
        <w:t>Create getter that gets Price{</w:t>
      </w:r>
    </w:p>
    <w:p w:rsidR="00E9678D" w:rsidRDefault="00E9678D" w:rsidP="00E9678D">
      <w:r>
        <w:tab/>
        <w:t>returns the price;</w:t>
      </w:r>
    </w:p>
    <w:p w:rsidR="00E9678D" w:rsidRDefault="00E9678D" w:rsidP="00E9678D">
      <w:r>
        <w:t>}</w:t>
      </w:r>
    </w:p>
    <w:p w:rsidR="007912EC" w:rsidRDefault="007912EC" w:rsidP="00E9678D">
      <w:r>
        <w:t>Create getter that gets Name{</w:t>
      </w:r>
    </w:p>
    <w:p w:rsidR="007912EC" w:rsidRDefault="007912EC" w:rsidP="00E9678D">
      <w:r>
        <w:lastRenderedPageBreak/>
        <w:tab/>
        <w:t>return doto as n;</w:t>
      </w:r>
    </w:p>
    <w:p w:rsidR="007912EC" w:rsidRDefault="007912EC" w:rsidP="00E9678D">
      <w:r>
        <w:t>}</w:t>
      </w:r>
    </w:p>
    <w:p w:rsidR="00EB2558" w:rsidRDefault="00EB2558" w:rsidP="00E9678D">
      <w:r>
        <w:t>Create setter that sets Name(String n){</w:t>
      </w:r>
    </w:p>
    <w:p w:rsidR="00EB2558" w:rsidRDefault="00EB2558" w:rsidP="00E9678D">
      <w:r>
        <w:tab/>
        <w:t>Set doto to n;</w:t>
      </w:r>
    </w:p>
    <w:p w:rsidR="00EB2558" w:rsidRDefault="00EB2558" w:rsidP="00E9678D">
      <w:r>
        <w:t>}</w:t>
      </w:r>
    </w:p>
    <w:p w:rsidR="0020345D" w:rsidRDefault="0020345D" w:rsidP="00E9678D">
      <w:r>
        <w:t>Create setter method that sets Price(int p){</w:t>
      </w:r>
    </w:p>
    <w:p w:rsidR="0020345D" w:rsidRDefault="0020345D" w:rsidP="00E9678D">
      <w:r>
        <w:tab/>
        <w:t>Set price to p;</w:t>
      </w:r>
    </w:p>
    <w:p w:rsidR="0020345D" w:rsidRDefault="0020345D" w:rsidP="00E9678D">
      <w:r>
        <w:t>}</w:t>
      </w:r>
    </w:p>
    <w:p w:rsidR="009E0A38" w:rsidRDefault="00E360C9" w:rsidP="003E7AAB">
      <w:pPr>
        <w:spacing w:line="276" w:lineRule="auto"/>
      </w:pPr>
      <w:r>
        <w:t>Create getter method that gets next and returns next{</w:t>
      </w:r>
      <w:r>
        <w:br/>
        <w:t>}</w:t>
      </w:r>
    </w:p>
    <w:p w:rsidR="00E360C9" w:rsidRDefault="00E360C9" w:rsidP="003E7AAB">
      <w:pPr>
        <w:spacing w:line="276" w:lineRule="auto"/>
      </w:pPr>
      <w:r>
        <w:t>Create setter method that sets next as nx{</w:t>
      </w:r>
      <w:r>
        <w:br/>
        <w:t>}</w:t>
      </w:r>
    </w:p>
    <w:p w:rsidR="00E360C9" w:rsidRDefault="00E360C9" w:rsidP="003E7AAB">
      <w:pPr>
        <w:spacing w:line="276" w:lineRule="auto"/>
      </w:pPr>
      <w:r>
        <w:t>Create Boolean method getprio{</w:t>
      </w:r>
    </w:p>
    <w:p w:rsidR="00E360C9" w:rsidRDefault="002D7BC4" w:rsidP="003E7AAB">
      <w:pPr>
        <w:spacing w:line="276" w:lineRule="auto"/>
      </w:pPr>
      <w:r>
        <w:t>r</w:t>
      </w:r>
      <w:r w:rsidR="00E360C9">
        <w:t>eturns highprio;</w:t>
      </w:r>
    </w:p>
    <w:p w:rsidR="00E360C9" w:rsidRDefault="00E360C9" w:rsidP="003E7AAB">
      <w:pPr>
        <w:spacing w:line="276" w:lineRule="auto"/>
      </w:pPr>
      <w:r>
        <w:t>}</w:t>
      </w:r>
    </w:p>
    <w:p w:rsidR="00813810" w:rsidRDefault="00813810" w:rsidP="003E7AAB">
      <w:pPr>
        <w:spacing w:line="276" w:lineRule="auto"/>
      </w:pPr>
      <w:r>
        <w:t>2.a.2 List Class</w:t>
      </w:r>
    </w:p>
    <w:p w:rsidR="00626304" w:rsidRDefault="00626304" w:rsidP="003E7AAB">
      <w:pPr>
        <w:spacing w:line="276" w:lineRule="auto"/>
      </w:pPr>
      <w:r>
        <w:t>This class contains all the methods used that involves the operations of the program such as adding transactions, removing, searching, priority transaction, and display. This implementation</w:t>
      </w:r>
      <w:r w:rsidR="002C2D42">
        <w:t xml:space="preserve"> as pseudocode</w:t>
      </w:r>
      <w:r>
        <w:t xml:space="preserve"> is shown below:</w:t>
      </w:r>
    </w:p>
    <w:p w:rsidR="00626304" w:rsidRDefault="005C5B5E" w:rsidP="003E7AAB">
      <w:pPr>
        <w:spacing w:line="276" w:lineRule="auto"/>
      </w:pPr>
      <w:r>
        <w:t>Create QueueL class{</w:t>
      </w:r>
    </w:p>
    <w:p w:rsidR="005C5B5E" w:rsidRDefault="005C5B5E" w:rsidP="003E7AAB">
      <w:pPr>
        <w:spacing w:line="276" w:lineRule="auto"/>
      </w:pPr>
      <w:r>
        <w:t>Initialize private QNode called head;</w:t>
      </w:r>
    </w:p>
    <w:p w:rsidR="005C5B5E" w:rsidRDefault="005C5B5E" w:rsidP="003E7AAB">
      <w:pPr>
        <w:spacing w:line="276" w:lineRule="auto"/>
      </w:pPr>
      <w:r>
        <w:t>Initalize private QNode called tail;</w:t>
      </w:r>
    </w:p>
    <w:p w:rsidR="002A3D16" w:rsidRDefault="002A3D16" w:rsidP="002A3D16">
      <w:pPr>
        <w:spacing w:line="276" w:lineRule="auto"/>
      </w:pPr>
      <w:r>
        <w:t>Initalize private QNode called temp;</w:t>
      </w:r>
    </w:p>
    <w:p w:rsidR="002A3D16" w:rsidRDefault="002A3D16" w:rsidP="002A3D16">
      <w:pPr>
        <w:spacing w:line="276" w:lineRule="auto"/>
      </w:pPr>
      <w:r>
        <w:t>Initalize private QNode</w:t>
      </w:r>
      <w:r w:rsidR="00997D31">
        <w:t xml:space="preserve"> called tamp;</w:t>
      </w:r>
    </w:p>
    <w:p w:rsidR="00997D31" w:rsidRDefault="00997D31" w:rsidP="002A3D16">
      <w:pPr>
        <w:spacing w:line="276" w:lineRule="auto"/>
      </w:pPr>
    </w:p>
    <w:p w:rsidR="00997D31" w:rsidRDefault="00997D31" w:rsidP="002A3D16">
      <w:pPr>
        <w:spacing w:line="276" w:lineRule="auto"/>
      </w:pPr>
      <w:r>
        <w:t>Create QueueL constructor{</w:t>
      </w:r>
    </w:p>
    <w:p w:rsidR="00997D31" w:rsidRDefault="00997D31" w:rsidP="002A3D16">
      <w:pPr>
        <w:spacing w:line="276" w:lineRule="auto"/>
      </w:pPr>
      <w:r>
        <w:t>Set head and tail equal to null;</w:t>
      </w:r>
    </w:p>
    <w:p w:rsidR="00997D31" w:rsidRDefault="00997D31" w:rsidP="002A3D16">
      <w:pPr>
        <w:spacing w:line="276" w:lineRule="auto"/>
      </w:pPr>
      <w:r>
        <w:t>}</w:t>
      </w:r>
    </w:p>
    <w:p w:rsidR="0056740F" w:rsidRDefault="0056740F" w:rsidP="002A3D16">
      <w:pPr>
        <w:spacing w:line="276" w:lineRule="auto"/>
      </w:pPr>
      <w:r>
        <w:t>Create method boolean isEmpty(){</w:t>
      </w:r>
    </w:p>
    <w:p w:rsidR="0056740F" w:rsidRDefault="0056740F" w:rsidP="002A3D16">
      <w:pPr>
        <w:spacing w:line="276" w:lineRule="auto"/>
      </w:pPr>
      <w:r>
        <w:t>returns head is equal to null</w:t>
      </w:r>
    </w:p>
    <w:p w:rsidR="0056740F" w:rsidRDefault="0056740F" w:rsidP="002A3D16">
      <w:pPr>
        <w:spacing w:line="276" w:lineRule="auto"/>
      </w:pPr>
      <w:r>
        <w:t>}</w:t>
      </w:r>
    </w:p>
    <w:p w:rsidR="0056740F" w:rsidRDefault="0056740F" w:rsidP="002A3D16">
      <w:pPr>
        <w:spacing w:line="276" w:lineRule="auto"/>
      </w:pPr>
      <w:r>
        <w:t>Create method add(name and price){</w:t>
      </w:r>
    </w:p>
    <w:p w:rsidR="00CC6FB2" w:rsidRDefault="002C2D42" w:rsidP="002A3D16">
      <w:pPr>
        <w:spacing w:line="276" w:lineRule="auto"/>
      </w:pPr>
      <w:r>
        <w:t>t</w:t>
      </w:r>
      <w:r w:rsidR="00CC6FB2">
        <w:t>emp receives new node(n,p);</w:t>
      </w:r>
    </w:p>
    <w:p w:rsidR="00CC6FB2" w:rsidRDefault="00CC6FB2" w:rsidP="002A3D16">
      <w:pPr>
        <w:spacing w:line="276" w:lineRule="auto"/>
      </w:pPr>
      <w:r>
        <w:t>If queue isEmpty(){</w:t>
      </w:r>
    </w:p>
    <w:p w:rsidR="00CC6FB2" w:rsidRDefault="00CC6FB2" w:rsidP="002A3D16">
      <w:pPr>
        <w:spacing w:line="276" w:lineRule="auto"/>
      </w:pPr>
      <w:r>
        <w:t>head and tail equals to temp;}</w:t>
      </w:r>
    </w:p>
    <w:p w:rsidR="00CC6FB2" w:rsidRDefault="00CC6FB2" w:rsidP="002A3D16">
      <w:pPr>
        <w:spacing w:line="276" w:lineRule="auto"/>
      </w:pPr>
      <w:r>
        <w:t xml:space="preserve">else </w:t>
      </w:r>
    </w:p>
    <w:p w:rsidR="00CC6FB2" w:rsidRDefault="00CC6FB2" w:rsidP="002A3D16">
      <w:pPr>
        <w:spacing w:line="276" w:lineRule="auto"/>
      </w:pPr>
      <w:r>
        <w:t>set tail to next node</w:t>
      </w:r>
    </w:p>
    <w:p w:rsidR="00CC6FB2" w:rsidRDefault="00CC6FB2" w:rsidP="002A3D16">
      <w:pPr>
        <w:spacing w:line="276" w:lineRule="auto"/>
      </w:pPr>
      <w:r>
        <w:t xml:space="preserve">tail receives next </w:t>
      </w:r>
    </w:p>
    <w:p w:rsidR="00CC6FB2" w:rsidRDefault="00CC6FB2" w:rsidP="002A3D16">
      <w:pPr>
        <w:spacing w:line="276" w:lineRule="auto"/>
      </w:pPr>
      <w:r>
        <w:t>}</w:t>
      </w:r>
    </w:p>
    <w:p w:rsidR="002D7BC4" w:rsidRDefault="00CC6FB2" w:rsidP="002A3D16">
      <w:pPr>
        <w:spacing w:line="276" w:lineRule="auto"/>
      </w:pPr>
      <w:r>
        <w:t>Create method addhead(QNode AddThis){</w:t>
      </w:r>
    </w:p>
    <w:p w:rsidR="002D7BC4" w:rsidRDefault="002C2D42" w:rsidP="002A3D16">
      <w:pPr>
        <w:spacing w:line="276" w:lineRule="auto"/>
      </w:pPr>
      <w:r>
        <w:t>t</w:t>
      </w:r>
      <w:r w:rsidR="002D7BC4">
        <w:t>emp receives AddThis;</w:t>
      </w:r>
    </w:p>
    <w:p w:rsidR="002D7BC4" w:rsidRDefault="002C2D42" w:rsidP="002A3D16">
      <w:pPr>
        <w:spacing w:line="276" w:lineRule="auto"/>
      </w:pPr>
      <w:r>
        <w:t>t</w:t>
      </w:r>
      <w:r w:rsidR="002D7BC4">
        <w:t>emp.setNext(head);</w:t>
      </w:r>
    </w:p>
    <w:p w:rsidR="00CC6FB2" w:rsidRDefault="002C2D42" w:rsidP="002A3D16">
      <w:pPr>
        <w:spacing w:line="276" w:lineRule="auto"/>
      </w:pPr>
      <w:r>
        <w:t>h</w:t>
      </w:r>
      <w:r w:rsidR="002D7BC4">
        <w:t>ead receives temp;</w:t>
      </w:r>
      <w:r w:rsidR="00CC6FB2">
        <w:t>}</w:t>
      </w:r>
    </w:p>
    <w:p w:rsidR="00F002BC" w:rsidRDefault="00CC6FB2" w:rsidP="002A3D16">
      <w:pPr>
        <w:spacing w:line="276" w:lineRule="auto"/>
      </w:pPr>
      <w:r>
        <w:t xml:space="preserve">Create method </w:t>
      </w:r>
      <w:r w:rsidR="00F002BC">
        <w:t>dequeue</w:t>
      </w:r>
      <w:r>
        <w:t>(){</w:t>
      </w:r>
    </w:p>
    <w:p w:rsidR="00F002BC" w:rsidRDefault="002D7BC4" w:rsidP="002A3D16">
      <w:pPr>
        <w:spacing w:line="276" w:lineRule="auto"/>
      </w:pPr>
      <w:r>
        <w:t>t</w:t>
      </w:r>
      <w:r w:rsidR="00F002BC">
        <w:t>emp receives head;</w:t>
      </w:r>
    </w:p>
    <w:p w:rsidR="00F002BC" w:rsidRDefault="002D7BC4" w:rsidP="002A3D16">
      <w:pPr>
        <w:spacing w:line="276" w:lineRule="auto"/>
      </w:pPr>
      <w:r>
        <w:t>h</w:t>
      </w:r>
      <w:r w:rsidR="00F002BC">
        <w:t>ead receives head.getnext();</w:t>
      </w:r>
    </w:p>
    <w:p w:rsidR="00BB0835" w:rsidRDefault="002D7BC4" w:rsidP="002A3D16">
      <w:pPr>
        <w:spacing w:line="276" w:lineRule="auto"/>
      </w:pPr>
      <w:r>
        <w:lastRenderedPageBreak/>
        <w:t>t</w:t>
      </w:r>
      <w:r w:rsidR="00F002BC">
        <w:t>emp receives null;</w:t>
      </w:r>
    </w:p>
    <w:p w:rsidR="00CC6FB2" w:rsidRDefault="00CC6FB2" w:rsidP="002A3D16">
      <w:pPr>
        <w:spacing w:line="276" w:lineRule="auto"/>
      </w:pPr>
      <w:r>
        <w:t>}</w:t>
      </w:r>
    </w:p>
    <w:p w:rsidR="00BB0835" w:rsidRDefault="00CC6FB2" w:rsidP="002A3D16">
      <w:pPr>
        <w:spacing w:line="276" w:lineRule="auto"/>
      </w:pPr>
      <w:r>
        <w:t>Create method display(){</w:t>
      </w:r>
    </w:p>
    <w:p w:rsidR="00BB0835" w:rsidRDefault="00BB0835" w:rsidP="002A3D16">
      <w:pPr>
        <w:spacing w:line="276" w:lineRule="auto"/>
      </w:pPr>
      <w:r>
        <w:t>Temp receives head;</w:t>
      </w:r>
    </w:p>
    <w:p w:rsidR="00BB0835" w:rsidRDefault="00BB0835" w:rsidP="002A3D16">
      <w:pPr>
        <w:spacing w:line="276" w:lineRule="auto"/>
      </w:pPr>
      <w:r>
        <w:t>while(temp is not equals to null){</w:t>
      </w:r>
    </w:p>
    <w:p w:rsidR="00BB0835" w:rsidRDefault="00BB0835" w:rsidP="002A3D16">
      <w:pPr>
        <w:spacing w:line="276" w:lineRule="auto"/>
      </w:pPr>
      <w:r>
        <w:t>print temp.getName() and temp.getPrice();</w:t>
      </w:r>
    </w:p>
    <w:p w:rsidR="00CC6FB2" w:rsidRDefault="00BB0835" w:rsidP="002A3D16">
      <w:pPr>
        <w:spacing w:line="276" w:lineRule="auto"/>
      </w:pPr>
      <w:r>
        <w:t>temp receives temp.getnext();</w:t>
      </w:r>
      <w:r w:rsidR="00CC6FB2">
        <w:t>}</w:t>
      </w:r>
    </w:p>
    <w:p w:rsidR="00CC6FB2" w:rsidRDefault="00CC6FB2" w:rsidP="002A3D16">
      <w:pPr>
        <w:spacing w:line="276" w:lineRule="auto"/>
      </w:pPr>
    </w:p>
    <w:p w:rsidR="00CC6FB2" w:rsidRDefault="00CC6FB2" w:rsidP="002A3D16">
      <w:pPr>
        <w:spacing w:line="276" w:lineRule="auto"/>
      </w:pPr>
      <w:r>
        <w:t>Create method boolean containsPrio(){</w:t>
      </w:r>
    </w:p>
    <w:p w:rsidR="00CC6FB2" w:rsidRDefault="00CC6FB2" w:rsidP="002A3D16">
      <w:pPr>
        <w:spacing w:line="276" w:lineRule="auto"/>
      </w:pPr>
      <w:r>
        <w:t>Set boolean x to false;</w:t>
      </w:r>
    </w:p>
    <w:p w:rsidR="00CC6FB2" w:rsidRDefault="00CC6FB2" w:rsidP="002A3D16">
      <w:pPr>
        <w:spacing w:line="276" w:lineRule="auto"/>
      </w:pPr>
      <w:r>
        <w:t>for(temp equals head and temp is not equal to null; temp receives temp.getnext())</w:t>
      </w:r>
    </w:p>
    <w:p w:rsidR="00CC6FB2" w:rsidRDefault="00CC6FB2" w:rsidP="002A3D16">
      <w:pPr>
        <w:spacing w:line="276" w:lineRule="auto"/>
      </w:pPr>
      <w:r>
        <w:t>if(temp.getprio() is equal to true){</w:t>
      </w:r>
    </w:p>
    <w:p w:rsidR="00CC6FB2" w:rsidRDefault="00CC6FB2" w:rsidP="002A3D16">
      <w:pPr>
        <w:spacing w:line="276" w:lineRule="auto"/>
      </w:pPr>
      <w:r>
        <w:t xml:space="preserve"> x receives true;</w:t>
      </w:r>
    </w:p>
    <w:p w:rsidR="00CC6FB2" w:rsidRDefault="00CC6FB2" w:rsidP="002A3D16">
      <w:pPr>
        <w:spacing w:line="276" w:lineRule="auto"/>
      </w:pPr>
      <w:r>
        <w:t>break;</w:t>
      </w:r>
    </w:p>
    <w:p w:rsidR="00CC6FB2" w:rsidRDefault="00CC6FB2" w:rsidP="002A3D16">
      <w:pPr>
        <w:spacing w:line="276" w:lineRule="auto"/>
      </w:pPr>
      <w:r>
        <w:t>}</w:t>
      </w:r>
    </w:p>
    <w:p w:rsidR="00CC6FB2" w:rsidRPr="008463B1" w:rsidRDefault="00CC6FB2" w:rsidP="002A3D16">
      <w:pPr>
        <w:spacing w:line="276" w:lineRule="auto"/>
      </w:pPr>
      <w:r>
        <w:t>}</w:t>
      </w:r>
      <w:r>
        <w:br/>
        <w:t>return x;</w:t>
      </w:r>
    </w:p>
    <w:p w:rsidR="00762586" w:rsidRDefault="00C4188E" w:rsidP="003E7AAB">
      <w:pPr>
        <w:spacing w:line="276" w:lineRule="auto"/>
      </w:pPr>
      <w:r>
        <w:t>}</w:t>
      </w:r>
    </w:p>
    <w:p w:rsidR="00C4188E" w:rsidRDefault="00C4188E" w:rsidP="003E7AAB">
      <w:pPr>
        <w:spacing w:line="276" w:lineRule="auto"/>
      </w:pPr>
      <w:r>
        <w:t>Create method addprio(name and price){</w:t>
      </w:r>
    </w:p>
    <w:p w:rsidR="00C4188E" w:rsidRDefault="00C4188E" w:rsidP="003E7AAB">
      <w:pPr>
        <w:spacing w:line="276" w:lineRule="auto"/>
      </w:pPr>
      <w:r>
        <w:t>if(queue does not containsPrio())</w:t>
      </w:r>
    </w:p>
    <w:p w:rsidR="00C4188E" w:rsidRDefault="00C4188E" w:rsidP="003E7AAB">
      <w:pPr>
        <w:spacing w:line="276" w:lineRule="auto"/>
      </w:pPr>
      <w:r>
        <w:t>temp receives new Node(n,p,head,true);</w:t>
      </w:r>
    </w:p>
    <w:p w:rsidR="00C4188E" w:rsidRDefault="00C4188E" w:rsidP="003E7AAB">
      <w:pPr>
        <w:spacing w:line="276" w:lineRule="auto"/>
      </w:pPr>
      <w:r>
        <w:t>addHead(temp);</w:t>
      </w:r>
    </w:p>
    <w:p w:rsidR="00C4188E" w:rsidRDefault="00C4188E" w:rsidP="003E7AAB">
      <w:pPr>
        <w:spacing w:line="276" w:lineRule="auto"/>
      </w:pPr>
      <w:r>
        <w:t>}</w:t>
      </w:r>
      <w:r>
        <w:br/>
        <w:t>else</w:t>
      </w:r>
    </w:p>
    <w:p w:rsidR="00C4188E" w:rsidRDefault="00C4188E" w:rsidP="003E7AAB">
      <w:pPr>
        <w:spacing w:line="276" w:lineRule="auto"/>
      </w:pPr>
      <w:r>
        <w:t>QNode curr receives head;</w:t>
      </w:r>
    </w:p>
    <w:p w:rsidR="00C4188E" w:rsidRDefault="00C4188E" w:rsidP="003E7AAB">
      <w:pPr>
        <w:spacing w:line="276" w:lineRule="auto"/>
      </w:pPr>
      <w:r>
        <w:t>while(curr.getnext().getprio()){</w:t>
      </w:r>
    </w:p>
    <w:p w:rsidR="00C4188E" w:rsidRDefault="00C4188E" w:rsidP="003E7AAB">
      <w:pPr>
        <w:spacing w:line="276" w:lineRule="auto"/>
      </w:pPr>
      <w:r>
        <w:t>curr = curr.getnext();</w:t>
      </w:r>
    </w:p>
    <w:p w:rsidR="00C4188E" w:rsidRDefault="00C4188E" w:rsidP="003E7AAB">
      <w:pPr>
        <w:spacing w:line="276" w:lineRule="auto"/>
      </w:pPr>
      <w:r>
        <w:t>}</w:t>
      </w:r>
    </w:p>
    <w:p w:rsidR="00C4188E" w:rsidRDefault="00C4188E" w:rsidP="003E7AAB">
      <w:pPr>
        <w:spacing w:line="276" w:lineRule="auto"/>
      </w:pPr>
      <w:r>
        <w:t>Temp receives new node(n,p, null, true);</w:t>
      </w:r>
    </w:p>
    <w:p w:rsidR="00C4188E" w:rsidRDefault="00C4188E" w:rsidP="003E7AAB">
      <w:pPr>
        <w:spacing w:line="276" w:lineRule="auto"/>
      </w:pPr>
      <w:r>
        <w:t>Temp.setNext(curr.getnext());</w:t>
      </w:r>
    </w:p>
    <w:p w:rsidR="00C4188E" w:rsidRDefault="00C4188E" w:rsidP="003E7AAB">
      <w:pPr>
        <w:spacing w:line="276" w:lineRule="auto"/>
      </w:pPr>
      <w:r>
        <w:t>curr.setNext (temp)}</w:t>
      </w:r>
    </w:p>
    <w:p w:rsidR="00C4188E" w:rsidRDefault="00C4188E" w:rsidP="003E7AAB">
      <w:pPr>
        <w:spacing w:line="276" w:lineRule="auto"/>
      </w:pPr>
      <w:r>
        <w:t>Create method boolean search(String name){</w:t>
      </w:r>
    </w:p>
    <w:p w:rsidR="00C4188E" w:rsidRDefault="00C4188E" w:rsidP="003E7AAB">
      <w:pPr>
        <w:spacing w:line="276" w:lineRule="auto"/>
      </w:pPr>
      <w:r>
        <w:t>Set boolean a to false;</w:t>
      </w:r>
    </w:p>
    <w:p w:rsidR="00C4188E" w:rsidRDefault="00C4188E" w:rsidP="003E7AAB">
      <w:pPr>
        <w:spacing w:line="276" w:lineRule="auto"/>
      </w:pPr>
      <w:r>
        <w:t>for( temp equals head and temp is not equal to null, temp receives temp.getnext()){</w:t>
      </w:r>
    </w:p>
    <w:p w:rsidR="00202F4E" w:rsidRDefault="00C4188E" w:rsidP="003E7AAB">
      <w:pPr>
        <w:spacing w:line="276" w:lineRule="auto"/>
      </w:pPr>
      <w:r>
        <w:t>if(n.equalsIgnoreCase(temp.getName())  a is equal to true</w:t>
      </w:r>
      <w:r w:rsidR="00202F4E">
        <w:t>;</w:t>
      </w:r>
    </w:p>
    <w:p w:rsidR="00202F4E" w:rsidRDefault="00202F4E" w:rsidP="003E7AAB">
      <w:pPr>
        <w:spacing w:line="276" w:lineRule="auto"/>
      </w:pPr>
      <w:r>
        <w:t>}</w:t>
      </w:r>
    </w:p>
    <w:p w:rsidR="00202F4E" w:rsidRDefault="00202F4E" w:rsidP="003E7AAB">
      <w:pPr>
        <w:spacing w:line="276" w:lineRule="auto"/>
      </w:pPr>
      <w:r>
        <w:t>Return a;</w:t>
      </w:r>
    </w:p>
    <w:p w:rsidR="00C4188E" w:rsidRDefault="00C4188E" w:rsidP="003E7AAB">
      <w:pPr>
        <w:spacing w:line="276" w:lineRule="auto"/>
      </w:pPr>
      <w:r>
        <w:t>}</w:t>
      </w:r>
    </w:p>
    <w:p w:rsidR="001B1EDA" w:rsidRDefault="001B1EDA" w:rsidP="003E7AAB">
      <w:pPr>
        <w:spacing w:line="276" w:lineRule="auto"/>
      </w:pPr>
      <w:r>
        <w:t>2.a.3 Main class</w:t>
      </w:r>
    </w:p>
    <w:p w:rsidR="001B1EDA" w:rsidRDefault="001B1EDA" w:rsidP="003E7AAB">
      <w:pPr>
        <w:spacing w:line="276" w:lineRule="auto"/>
      </w:pPr>
      <w:r>
        <w:t>The Main class contains the main method of which the code functions on:</w:t>
      </w:r>
    </w:p>
    <w:p w:rsidR="001B1EDA" w:rsidRDefault="001B1EDA" w:rsidP="003E7AAB">
      <w:pPr>
        <w:spacing w:line="276" w:lineRule="auto"/>
      </w:pPr>
      <w:r>
        <w:t>Print menu;</w:t>
      </w:r>
    </w:p>
    <w:p w:rsidR="001B1EDA" w:rsidRDefault="001B1EDA" w:rsidP="003E7AAB">
      <w:pPr>
        <w:spacing w:line="276" w:lineRule="auto"/>
      </w:pPr>
      <w:r>
        <w:t>Case 1: add name and transaction</w:t>
      </w:r>
    </w:p>
    <w:p w:rsidR="00B86781" w:rsidRDefault="00B86781" w:rsidP="003E7AAB">
      <w:pPr>
        <w:spacing w:line="276" w:lineRule="auto"/>
      </w:pPr>
      <w:r>
        <w:lastRenderedPageBreak/>
        <w:t>Program asks for name and price of transaction, after that it immediately queues it</w:t>
      </w:r>
    </w:p>
    <w:p w:rsidR="001B1EDA" w:rsidRDefault="001B1EDA" w:rsidP="003E7AAB">
      <w:pPr>
        <w:spacing w:line="276" w:lineRule="auto"/>
      </w:pPr>
      <w:r>
        <w:t>pause();</w:t>
      </w:r>
    </w:p>
    <w:p w:rsidR="001B1EDA" w:rsidRDefault="001B1EDA" w:rsidP="003E7AAB">
      <w:pPr>
        <w:spacing w:line="276" w:lineRule="auto"/>
      </w:pPr>
      <w:r>
        <w:t>Break;</w:t>
      </w:r>
    </w:p>
    <w:p w:rsidR="001B1EDA" w:rsidRDefault="001B1EDA" w:rsidP="003E7AAB">
      <w:pPr>
        <w:spacing w:line="276" w:lineRule="auto"/>
      </w:pPr>
      <w:r>
        <w:t>Case 2: dequeue</w:t>
      </w:r>
    </w:p>
    <w:p w:rsidR="00B86781" w:rsidRDefault="00B86781" w:rsidP="003E7AAB">
      <w:pPr>
        <w:spacing w:line="276" w:lineRule="auto"/>
      </w:pPr>
      <w:r>
        <w:t xml:space="preserve">Program dequeues first transaction </w:t>
      </w:r>
    </w:p>
    <w:p w:rsidR="001B1EDA" w:rsidRDefault="001B1EDA" w:rsidP="003E7AAB">
      <w:pPr>
        <w:spacing w:line="276" w:lineRule="auto"/>
      </w:pPr>
      <w:r>
        <w:t>print(Transaction complete. Removing..);</w:t>
      </w:r>
    </w:p>
    <w:p w:rsidR="001B1EDA" w:rsidRDefault="001B1EDA" w:rsidP="003E7AAB">
      <w:pPr>
        <w:spacing w:line="276" w:lineRule="auto"/>
      </w:pPr>
      <w:r>
        <w:t>pause();</w:t>
      </w:r>
    </w:p>
    <w:p w:rsidR="001B1EDA" w:rsidRDefault="001B1EDA" w:rsidP="003E7AAB">
      <w:pPr>
        <w:spacing w:line="276" w:lineRule="auto"/>
      </w:pPr>
      <w:r>
        <w:t>break;</w:t>
      </w:r>
    </w:p>
    <w:p w:rsidR="001B1EDA" w:rsidRDefault="001B1EDA" w:rsidP="003E7AAB">
      <w:pPr>
        <w:spacing w:line="276" w:lineRule="auto"/>
      </w:pPr>
      <w:r>
        <w:t>case 3: search transaction</w:t>
      </w:r>
    </w:p>
    <w:p w:rsidR="001B1EDA" w:rsidRDefault="001B1EDA" w:rsidP="003E7AAB">
      <w:pPr>
        <w:spacing w:line="276" w:lineRule="auto"/>
      </w:pPr>
      <w:r>
        <w:t>program will ask if your transaction is there and user will input name</w:t>
      </w:r>
    </w:p>
    <w:p w:rsidR="001B1EDA" w:rsidRDefault="001B1EDA" w:rsidP="003E7AAB">
      <w:pPr>
        <w:spacing w:line="276" w:lineRule="auto"/>
      </w:pPr>
      <w:r>
        <w:t>if transaction is present, program prints “your transaction is here”</w:t>
      </w:r>
    </w:p>
    <w:p w:rsidR="001B1EDA" w:rsidRDefault="001B1EDA" w:rsidP="003E7AAB">
      <w:pPr>
        <w:spacing w:line="276" w:lineRule="auto"/>
      </w:pPr>
      <w:r>
        <w:t>else program will print transaction is non-existent;</w:t>
      </w:r>
    </w:p>
    <w:p w:rsidR="001B1EDA" w:rsidRDefault="001B1EDA" w:rsidP="003E7AAB">
      <w:pPr>
        <w:spacing w:line="276" w:lineRule="auto"/>
      </w:pPr>
      <w:r>
        <w:t>case 4: priority</w:t>
      </w:r>
    </w:p>
    <w:p w:rsidR="001B1EDA" w:rsidRDefault="001B1EDA" w:rsidP="003E7AAB">
      <w:pPr>
        <w:spacing w:line="276" w:lineRule="auto"/>
      </w:pPr>
      <w:r>
        <w:t>program asks for name and price of transaction and queues it immediately at the first position;</w:t>
      </w:r>
    </w:p>
    <w:p w:rsidR="00B86781" w:rsidRDefault="00B86781" w:rsidP="003E7AAB">
      <w:pPr>
        <w:spacing w:line="276" w:lineRule="auto"/>
      </w:pPr>
      <w:r>
        <w:t>case 5: display</w:t>
      </w:r>
    </w:p>
    <w:p w:rsidR="00B86781" w:rsidRDefault="00B86781" w:rsidP="003E7AAB">
      <w:pPr>
        <w:spacing w:line="276" w:lineRule="auto"/>
      </w:pPr>
      <w:r>
        <w:t>prints contents of queue</w:t>
      </w:r>
    </w:p>
    <w:p w:rsidR="00B86781" w:rsidRPr="00762586" w:rsidRDefault="00B86781" w:rsidP="003E7AAB">
      <w:pPr>
        <w:spacing w:line="276" w:lineRule="auto"/>
      </w:pPr>
      <w:r>
        <w:t>}</w:t>
      </w:r>
    </w:p>
    <w:p w:rsidR="008B197E" w:rsidRDefault="009E0A38" w:rsidP="003E7AAB">
      <w:pPr>
        <w:pStyle w:val="Heading2"/>
        <w:numPr>
          <w:ilvl w:val="0"/>
          <w:numId w:val="0"/>
        </w:numPr>
        <w:spacing w:before="120" w:line="276" w:lineRule="auto"/>
      </w:pPr>
      <w:bookmarkStart w:id="8" w:name="_Toc3448172"/>
      <w:r>
        <w:t>2.b</w:t>
      </w:r>
      <w:r w:rsidR="008463B1">
        <w:t xml:space="preserve"> </w:t>
      </w:r>
      <w:r w:rsidR="003D1BA2">
        <w:t>D</w:t>
      </w:r>
      <w:r w:rsidR="00A0279F">
        <w:t>ata Structure and Algorithm</w:t>
      </w:r>
      <w:r w:rsidR="003D1BA2">
        <w:t xml:space="preserve"> </w:t>
      </w:r>
      <w:r w:rsidR="00A0279F">
        <w:t>discussion with code Snippets</w:t>
      </w:r>
      <w:bookmarkEnd w:id="8"/>
    </w:p>
    <w:p w:rsidR="00E7604C" w:rsidRDefault="00E7604C" w:rsidP="003E7AAB">
      <w:pPr>
        <w:rPr>
          <w:i/>
        </w:rPr>
      </w:pPr>
      <w:r>
        <w:rPr>
          <w:i/>
        </w:rPr>
        <w:t>2.b.1</w:t>
      </w:r>
      <w:r>
        <w:rPr>
          <w:i/>
        </w:rPr>
        <w:tab/>
        <w:t xml:space="preserve">Linked List </w:t>
      </w:r>
    </w:p>
    <w:p w:rsidR="00E7604C" w:rsidRDefault="00E7604C" w:rsidP="003E7AAB">
      <w:r w:rsidRPr="00E7604C">
        <w:t>Linked List is a sequence of links which contains items. Each link contains a connection to another link. Linked list is the second most-used data structure after array.</w:t>
      </w:r>
      <w:r>
        <w:fldChar w:fldCharType="begin"/>
      </w:r>
      <w:r>
        <w:instrText xml:space="preserve"> ADDIN ZOTERO_ITEM CSL_CITATION {"citationID":"KXJFUUVL","properties":{"formattedCitation":"[2]","plainCitation":"[2]","noteIndex":0},"citationItems":[{"id":36,"uris":["http://zotero.org/users/5187099/items/ERDVFMBN"],"uri":["http://zotero.org/users/5187099/items/ERDVFMBN"],"itemData":{"id":36,"type":"webpage","title":"Data Structures and Algorithms Linked List","container-title":"www.tutorialspoint.com","URL":"https://www.tutorialspoint.com/data_structures_algorithms/linked_list_algorithms.htm","author":[{"family":"tutorialspoint.com","given":""}],"accessed":{"date-parts":[["2019",3,10]]}}}],"schema":"https://github.com/citation-style-language/schema/raw/master/csl-citation.json"} </w:instrText>
      </w:r>
      <w:r>
        <w:fldChar w:fldCharType="separate"/>
      </w:r>
      <w:r w:rsidRPr="00E7604C">
        <w:t>[2]</w:t>
      </w:r>
      <w:r>
        <w:fldChar w:fldCharType="end"/>
      </w:r>
    </w:p>
    <w:p w:rsidR="00F70494" w:rsidRDefault="00F70494" w:rsidP="00F70494">
      <w:r>
        <w:t>public class QueueL {</w:t>
      </w:r>
    </w:p>
    <w:p w:rsidR="00F70494" w:rsidRDefault="00F70494" w:rsidP="00F70494">
      <w:pPr>
        <w:ind w:firstLine="720"/>
      </w:pPr>
      <w:r>
        <w:t>private QNode head;</w:t>
      </w:r>
    </w:p>
    <w:p w:rsidR="00F70494" w:rsidRDefault="00F70494" w:rsidP="00F70494">
      <w:pPr>
        <w:ind w:firstLine="720"/>
      </w:pPr>
      <w:r>
        <w:t>private QNode tail;</w:t>
      </w:r>
    </w:p>
    <w:p w:rsidR="00F70494" w:rsidRDefault="00F70494" w:rsidP="00F70494">
      <w:pPr>
        <w:ind w:firstLine="720"/>
      </w:pPr>
      <w:r>
        <w:t>private QNode temp;</w:t>
      </w:r>
    </w:p>
    <w:p w:rsidR="00F70494" w:rsidRDefault="00F70494" w:rsidP="00F70494">
      <w:pPr>
        <w:ind w:firstLine="720"/>
      </w:pPr>
      <w:r>
        <w:t>private QNode tamp;</w:t>
      </w:r>
    </w:p>
    <w:p w:rsidR="00F70494" w:rsidRDefault="00F70494" w:rsidP="00F70494"/>
    <w:p w:rsidR="00F70494" w:rsidRDefault="00F70494" w:rsidP="00F70494">
      <w:r>
        <w:t>public QueueL(){</w:t>
      </w:r>
    </w:p>
    <w:p w:rsidR="00F70494" w:rsidRDefault="00F70494" w:rsidP="00F70494">
      <w:r>
        <w:tab/>
        <w:t>head  = tail = null;</w:t>
      </w:r>
    </w:p>
    <w:p w:rsidR="00F70494" w:rsidRDefault="00F70494" w:rsidP="00F70494">
      <w:r>
        <w:t>}</w:t>
      </w:r>
    </w:p>
    <w:p w:rsidR="00F70494" w:rsidRDefault="00F70494" w:rsidP="00F70494">
      <w:r>
        <w:t>public boolean isEmpty(){</w:t>
      </w:r>
    </w:p>
    <w:p w:rsidR="00F70494" w:rsidRDefault="00F70494" w:rsidP="00F70494">
      <w:r>
        <w:tab/>
        <w:t>return(head==null);</w:t>
      </w:r>
    </w:p>
    <w:p w:rsidR="00E7604C" w:rsidRDefault="00F70494" w:rsidP="003E7AAB">
      <w:r>
        <w:t>}</w:t>
      </w:r>
    </w:p>
    <w:p w:rsidR="00E7604C" w:rsidRDefault="00E7604C" w:rsidP="00E7604C">
      <w:pPr>
        <w:jc w:val="center"/>
        <w:rPr>
          <w:b/>
          <w:bCs/>
          <w:color w:val="000000"/>
          <w:szCs w:val="18"/>
        </w:rPr>
      </w:pPr>
      <w:r>
        <w:rPr>
          <w:b/>
          <w:bCs/>
          <w:color w:val="000000"/>
          <w:szCs w:val="18"/>
        </w:rPr>
        <w:t xml:space="preserve">Figure 1. Implementation of </w:t>
      </w:r>
      <w:r w:rsidR="00F70494">
        <w:rPr>
          <w:b/>
          <w:bCs/>
          <w:color w:val="000000"/>
          <w:szCs w:val="18"/>
        </w:rPr>
        <w:t>Linked List</w:t>
      </w:r>
    </w:p>
    <w:p w:rsidR="00E7604C" w:rsidRPr="00E7604C" w:rsidRDefault="00E7604C" w:rsidP="00E7604C">
      <w:pPr>
        <w:jc w:val="center"/>
        <w:rPr>
          <w:b/>
          <w:bCs/>
          <w:color w:val="000000"/>
          <w:szCs w:val="18"/>
        </w:rPr>
      </w:pPr>
    </w:p>
    <w:p w:rsidR="008463B1" w:rsidRDefault="00E7604C" w:rsidP="003E7AAB">
      <w:pPr>
        <w:rPr>
          <w:i/>
        </w:rPr>
      </w:pPr>
      <w:r>
        <w:rPr>
          <w:i/>
        </w:rPr>
        <w:t>2.b.2</w:t>
      </w:r>
      <w:r w:rsidR="003E7AAB" w:rsidRPr="003E7AAB">
        <w:rPr>
          <w:i/>
        </w:rPr>
        <w:tab/>
        <w:t>Queues</w:t>
      </w:r>
    </w:p>
    <w:p w:rsidR="00D77CD4" w:rsidRDefault="00D77CD4" w:rsidP="00D77CD4">
      <w:r w:rsidRPr="00D77CD4">
        <w:t>A Queue is a linear structure which follows a particular order in which the operations are performed. The order is First In First Out (FIFO)</w:t>
      </w:r>
      <w:r w:rsidR="008473FE">
        <w:t xml:space="preserve">. </w:t>
      </w:r>
      <w:r w:rsidR="008473FE">
        <w:fldChar w:fldCharType="begin"/>
      </w:r>
      <w:r w:rsidR="005E2830">
        <w:instrText xml:space="preserve"> ADDIN ZOTERO_ITEM CSL_CITATION {"citationID":"weQaAg8C","properties":{"formattedCitation":"[9]","plainCitation":"[9]","noteIndex":0},"citationItems":[{"id":31,"uris":["http://zotero.org/users/5187099/items/5UX4WVKF"],"uri":["http://zotero.org/users/5187099/items/5UX4WVKF"],"itemData":{"id":31,"type":"webpage","title":"Queue Data Structure - GeeksforGeeks","URL":"https://www.geeksforgeeks.org/queue-data-structure/","accessed":{"date-parts":[["2019",3,10]]}}}],"schema":"https://github.com/citation-style-language/schema/raw/master/csl-citation.json"} </w:instrText>
      </w:r>
      <w:r w:rsidR="008473FE">
        <w:fldChar w:fldCharType="separate"/>
      </w:r>
      <w:r w:rsidR="005E2830" w:rsidRPr="005E2830">
        <w:t>[9]</w:t>
      </w:r>
      <w:r w:rsidR="008473FE">
        <w:fldChar w:fldCharType="end"/>
      </w:r>
    </w:p>
    <w:p w:rsidR="00E7604C" w:rsidRDefault="00E7604C" w:rsidP="00E7604C">
      <w:r>
        <w:t>public void add(String n, int p)</w:t>
      </w:r>
    </w:p>
    <w:p w:rsidR="00E7604C" w:rsidRDefault="00E7604C" w:rsidP="00E7604C">
      <w:r>
        <w:t>{</w:t>
      </w:r>
    </w:p>
    <w:p w:rsidR="00E7604C" w:rsidRDefault="00E7604C" w:rsidP="00E7604C">
      <w:r>
        <w:tab/>
        <w:t>temp = new QNode(n, p);</w:t>
      </w:r>
    </w:p>
    <w:p w:rsidR="00E7604C" w:rsidRDefault="00E7604C" w:rsidP="00E7604C">
      <w:r>
        <w:tab/>
        <w:t>if(isEmpty()){</w:t>
      </w:r>
    </w:p>
    <w:p w:rsidR="00E7604C" w:rsidRDefault="00E7604C" w:rsidP="00E7604C">
      <w:r>
        <w:lastRenderedPageBreak/>
        <w:tab/>
      </w:r>
      <w:r>
        <w:tab/>
        <w:t>head=tail=temp;}</w:t>
      </w:r>
    </w:p>
    <w:p w:rsidR="00E7604C" w:rsidRDefault="00E7604C" w:rsidP="00E7604C">
      <w:r>
        <w:tab/>
        <w:t>else{</w:t>
      </w:r>
    </w:p>
    <w:p w:rsidR="00E7604C" w:rsidRDefault="00E7604C" w:rsidP="00E7604C">
      <w:r>
        <w:tab/>
      </w:r>
      <w:r>
        <w:tab/>
        <w:t>tail.setNext(temp);</w:t>
      </w:r>
    </w:p>
    <w:p w:rsidR="00E7604C" w:rsidRDefault="00E7604C" w:rsidP="00E7604C">
      <w:r>
        <w:tab/>
      </w:r>
      <w:r>
        <w:tab/>
        <w:t>tail=tail.getnext();</w:t>
      </w:r>
    </w:p>
    <w:p w:rsidR="00E7604C" w:rsidRDefault="00E7604C" w:rsidP="00E7604C">
      <w:r>
        <w:tab/>
        <w:t>}</w:t>
      </w:r>
    </w:p>
    <w:p w:rsidR="00E7604C" w:rsidRDefault="00E7604C" w:rsidP="00D77CD4">
      <w:r>
        <w:t>}</w:t>
      </w:r>
    </w:p>
    <w:p w:rsidR="003C685C" w:rsidRDefault="003C685C" w:rsidP="003C685C">
      <w:pPr>
        <w:jc w:val="center"/>
        <w:rPr>
          <w:b/>
          <w:bCs/>
          <w:color w:val="000000"/>
          <w:szCs w:val="18"/>
        </w:rPr>
      </w:pPr>
      <w:r>
        <w:rPr>
          <w:b/>
          <w:bCs/>
          <w:color w:val="000000"/>
          <w:szCs w:val="18"/>
        </w:rPr>
        <w:t>Figure 1. Implementation of Queues</w:t>
      </w:r>
    </w:p>
    <w:p w:rsidR="003C685C" w:rsidRDefault="003C685C" w:rsidP="00D77CD4"/>
    <w:p w:rsidR="00E7604C" w:rsidRDefault="00E7604C" w:rsidP="00D77CD4">
      <w:pPr>
        <w:rPr>
          <w:i/>
        </w:rPr>
      </w:pPr>
      <w:r>
        <w:rPr>
          <w:i/>
        </w:rPr>
        <w:t>2.b.3</w:t>
      </w:r>
      <w:r w:rsidR="003C685C">
        <w:rPr>
          <w:i/>
        </w:rPr>
        <w:tab/>
        <w:t>D</w:t>
      </w:r>
      <w:r w:rsidR="003C685C" w:rsidRPr="003C685C">
        <w:rPr>
          <w:i/>
        </w:rPr>
        <w:t>equeue</w:t>
      </w:r>
    </w:p>
    <w:p w:rsidR="003C685C" w:rsidRDefault="003C685C" w:rsidP="00D77CD4">
      <w:r w:rsidRPr="003C685C">
        <w:t>The dequeue is a double ended queue and data elements can be added or removed from either end.</w:t>
      </w:r>
      <w:r>
        <w:fldChar w:fldCharType="begin"/>
      </w:r>
      <w:r w:rsidR="00E7604C">
        <w:instrText xml:space="preserve"> ADDIN ZOTERO_ITEM CSL_CITATION {"citationID":"XCGL2b7q","properties":{"formattedCitation":"[3]","plainCitation":"[3]","noteIndex":0},"citationItems":[{"id":34,"uris":["http://zotero.org/users/5187099/items/5LYWI9UZ"],"uri":["http://zotero.org/users/5187099/items/5LYWI9UZ"],"itemData":{"id":34,"type":"webpage","title":"Deque in Java","URL":"https://www.tutorialspoint.com/deque-in-java","language":"en-US","author":[{"family":"tutorialspoint.com","given":""}],"accessed":{"date-parts":[["2019",3,10]]}}}],"schema":"https://github.com/citation-style-language/schema/raw/master/csl-citation.json"} </w:instrText>
      </w:r>
      <w:r>
        <w:fldChar w:fldCharType="separate"/>
      </w:r>
      <w:r w:rsidR="00E7604C" w:rsidRPr="00E7604C">
        <w:t>[3]</w:t>
      </w:r>
      <w:r>
        <w:fldChar w:fldCharType="end"/>
      </w:r>
    </w:p>
    <w:p w:rsidR="00295390" w:rsidRDefault="00295390" w:rsidP="00295390">
      <w:r>
        <w:t>public void dequeue(){</w:t>
      </w:r>
    </w:p>
    <w:p w:rsidR="00295390" w:rsidRDefault="00295390" w:rsidP="00295390">
      <w:r>
        <w:tab/>
        <w:t>temp=head;</w:t>
      </w:r>
    </w:p>
    <w:p w:rsidR="00295390" w:rsidRDefault="00295390" w:rsidP="00295390">
      <w:r>
        <w:tab/>
        <w:t>head=head.getnext();</w:t>
      </w:r>
    </w:p>
    <w:p w:rsidR="00295390" w:rsidRDefault="00295390" w:rsidP="00295390">
      <w:r>
        <w:tab/>
        <w:t>temp=null;</w:t>
      </w:r>
    </w:p>
    <w:p w:rsidR="003C685C" w:rsidRDefault="00295390" w:rsidP="00D77CD4">
      <w:r>
        <w:t>}</w:t>
      </w:r>
    </w:p>
    <w:p w:rsidR="00D77CD4" w:rsidRDefault="003C685C" w:rsidP="003C685C">
      <w:pPr>
        <w:jc w:val="center"/>
        <w:rPr>
          <w:b/>
          <w:bCs/>
          <w:color w:val="000000"/>
          <w:szCs w:val="18"/>
        </w:rPr>
      </w:pPr>
      <w:r>
        <w:rPr>
          <w:b/>
          <w:bCs/>
          <w:color w:val="000000"/>
          <w:szCs w:val="18"/>
        </w:rPr>
        <w:t>Figure 2. Implementation of Deque</w:t>
      </w:r>
    </w:p>
    <w:p w:rsidR="003C685C" w:rsidRPr="00D77CD4" w:rsidRDefault="003C685C" w:rsidP="00D77CD4"/>
    <w:p w:rsidR="00D77CD4" w:rsidRDefault="003C685C" w:rsidP="003E7AAB">
      <w:pPr>
        <w:rPr>
          <w:i/>
        </w:rPr>
      </w:pPr>
      <w:r>
        <w:rPr>
          <w:i/>
        </w:rPr>
        <w:t>2.b.</w:t>
      </w:r>
      <w:r w:rsidR="00E7604C">
        <w:rPr>
          <w:i/>
        </w:rPr>
        <w:t>4</w:t>
      </w:r>
      <w:r w:rsidR="00D77CD4">
        <w:rPr>
          <w:i/>
        </w:rPr>
        <w:tab/>
        <w:t>Linear Search</w:t>
      </w:r>
    </w:p>
    <w:p w:rsidR="008473FE" w:rsidRDefault="008473FE" w:rsidP="003E7AAB">
      <w:r w:rsidRPr="008473FE">
        <w:t>Search is a process of finding a value in a list of values. In other words, searching is the process of locating given value position in a list of values.</w:t>
      </w:r>
      <w:r>
        <w:fldChar w:fldCharType="begin"/>
      </w:r>
      <w:r w:rsidR="005E2830">
        <w:instrText xml:space="preserve"> ADDIN ZOTERO_ITEM CSL_CITATION {"citationID":"sdTCR7Bl","properties":{"formattedCitation":"[5]","plainCitation":"[5]","noteIndex":0},"citationItems":[{"id":27,"uris":["http://zotero.org/users/5187099/items/83XF9VLT"],"uri":["http://zotero.org/users/5187099/items/83XF9VLT"],"itemData":{"id":27,"type":"webpage","title":"Linear Search Algorithm - Data Structures","URL":"http://btechsmartclass.com/data_structures/linear-search.html","accessed":{"date-parts":[["2019",3,10]]}}}],"schema":"https://github.com/citation-style-language/schema/raw/master/csl-citation.json"} </w:instrText>
      </w:r>
      <w:r>
        <w:fldChar w:fldCharType="separate"/>
      </w:r>
      <w:r w:rsidR="005E2830" w:rsidRPr="005E2830">
        <w:t>[5]</w:t>
      </w:r>
      <w:r>
        <w:fldChar w:fldCharType="end"/>
      </w:r>
    </w:p>
    <w:p w:rsidR="001D10D5" w:rsidRDefault="001D10D5" w:rsidP="001D10D5">
      <w:r>
        <w:t>public boolean search(String n){</w:t>
      </w:r>
    </w:p>
    <w:p w:rsidR="001D10D5" w:rsidRDefault="001D10D5" w:rsidP="001D10D5">
      <w:r>
        <w:t xml:space="preserve">          boolean a = false;</w:t>
      </w:r>
    </w:p>
    <w:p w:rsidR="001D10D5" w:rsidRDefault="001D10D5" w:rsidP="001D10D5">
      <w:r>
        <w:t xml:space="preserve">          for(temp=head; temp!=null; temp=temp.getnext()){</w:t>
      </w:r>
    </w:p>
    <w:p w:rsidR="001D10D5" w:rsidRDefault="001D10D5" w:rsidP="001D10D5">
      <w:r>
        <w:t xml:space="preserve">          if(n.equalsIgnoreCase(temp.getName())) a=true;</w:t>
      </w:r>
    </w:p>
    <w:p w:rsidR="001D10D5" w:rsidRDefault="001D10D5" w:rsidP="001D10D5">
      <w:r>
        <w:tab/>
        <w:t>}</w:t>
      </w:r>
    </w:p>
    <w:p w:rsidR="001D10D5" w:rsidRDefault="001D10D5" w:rsidP="001D10D5">
      <w:r>
        <w:tab/>
      </w:r>
      <w:r>
        <w:tab/>
        <w:t>return a;</w:t>
      </w:r>
    </w:p>
    <w:p w:rsidR="003C685C" w:rsidRDefault="001D10D5" w:rsidP="003E7AAB">
      <w:r>
        <w:tab/>
        <w:t>}</w:t>
      </w:r>
    </w:p>
    <w:p w:rsidR="003C685C" w:rsidRDefault="003C685C" w:rsidP="003C685C">
      <w:pPr>
        <w:jc w:val="center"/>
        <w:rPr>
          <w:b/>
          <w:bCs/>
          <w:color w:val="000000"/>
          <w:szCs w:val="18"/>
        </w:rPr>
      </w:pPr>
      <w:r>
        <w:rPr>
          <w:b/>
          <w:bCs/>
          <w:color w:val="000000"/>
          <w:szCs w:val="18"/>
        </w:rPr>
        <w:t>Figure 3. Implementation of Linear Search</w:t>
      </w:r>
    </w:p>
    <w:p w:rsidR="003C685C" w:rsidRPr="008473FE" w:rsidRDefault="003C685C" w:rsidP="003E7AAB"/>
    <w:p w:rsidR="00D77CD4" w:rsidRDefault="00E7604C" w:rsidP="003E7AAB">
      <w:pPr>
        <w:rPr>
          <w:i/>
        </w:rPr>
      </w:pPr>
      <w:r>
        <w:rPr>
          <w:i/>
        </w:rPr>
        <w:t>2.b.5</w:t>
      </w:r>
      <w:r w:rsidR="00D77CD4">
        <w:rPr>
          <w:i/>
        </w:rPr>
        <w:tab/>
        <w:t>Priority Queues</w:t>
      </w:r>
    </w:p>
    <w:p w:rsidR="008473FE" w:rsidRDefault="008473FE" w:rsidP="003E7AAB">
      <w:r w:rsidRPr="008473FE">
        <w:t>Priority Queue is more specialized data structure than Queue. Like ordinary queue, priority queue has same method but with a major difference. In Priority queue items are ordered by key value so that item with the lowest value of key is at front and item with the highest value of key is at rear or vice versa. So we're assigned priority to item based on its key value. Lower the value, higher the priority.</w:t>
      </w:r>
      <w:r w:rsidR="003C685C">
        <w:fldChar w:fldCharType="begin"/>
      </w:r>
      <w:r w:rsidR="003C685C">
        <w:instrText xml:space="preserve"> ADDIN ZOTERO_ITEM CSL_CITATION {"citationID":"uGzsgmg3","properties":{"formattedCitation":"[1]","plainCitation":"[1]","noteIndex":0},"citationItems":[{"id":32,"uris":["http://zotero.org/users/5187099/items/4AR3HZTK"],"uri":["http://zotero.org/users/5187099/items/4AR3HZTK"],"itemData":{"id":32,"type":"webpage","title":"Data Structures &amp; Algorithms Priority Queue","container-title":"www.tutorialspoint.com","URL":"https://www.tutorialspoint.com/data_structures_algorithms/priority_queue.htm","language":"en","author":[{"family":"tutorialspoint.com","given":""}],"accessed":{"date-parts":[["2019",3,10]]}}}],"schema":"https://github.com/citation-style-language/schema/raw/master/csl-citation.json"} </w:instrText>
      </w:r>
      <w:r w:rsidR="003C685C">
        <w:fldChar w:fldCharType="separate"/>
      </w:r>
      <w:r w:rsidR="003C685C" w:rsidRPr="003C685C">
        <w:t>[1]</w:t>
      </w:r>
      <w:r w:rsidR="003C685C">
        <w:fldChar w:fldCharType="end"/>
      </w:r>
    </w:p>
    <w:p w:rsidR="00295390" w:rsidRDefault="00295390" w:rsidP="00295390">
      <w:r>
        <w:t>public void addprio(String n, int p){</w:t>
      </w:r>
    </w:p>
    <w:p w:rsidR="00295390" w:rsidRDefault="00295390" w:rsidP="00295390">
      <w:r>
        <w:tab/>
        <w:t>temp = new QNode(n,p,true);</w:t>
      </w:r>
    </w:p>
    <w:p w:rsidR="00295390" w:rsidRDefault="00295390" w:rsidP="00295390">
      <w:r>
        <w:tab/>
        <w:t>if(!containsPrio()){</w:t>
      </w:r>
    </w:p>
    <w:p w:rsidR="00295390" w:rsidRDefault="00295390" w:rsidP="00295390">
      <w:r>
        <w:tab/>
      </w:r>
      <w:r>
        <w:tab/>
        <w:t>temp = new QNode(n, p);</w:t>
      </w:r>
    </w:p>
    <w:p w:rsidR="00295390" w:rsidRDefault="00295390" w:rsidP="00295390">
      <w:r>
        <w:tab/>
        <w:t>temp.setNext(head);</w:t>
      </w:r>
    </w:p>
    <w:p w:rsidR="00295390" w:rsidRDefault="00295390" w:rsidP="00295390">
      <w:r>
        <w:tab/>
        <w:t>head=temp;</w:t>
      </w:r>
    </w:p>
    <w:p w:rsidR="00295390" w:rsidRDefault="00295390" w:rsidP="00295390">
      <w:r>
        <w:tab/>
      </w:r>
      <w:r>
        <w:tab/>
      </w:r>
    </w:p>
    <w:p w:rsidR="00295390" w:rsidRDefault="00295390" w:rsidP="00295390">
      <w:r>
        <w:tab/>
        <w:t>}</w:t>
      </w:r>
    </w:p>
    <w:p w:rsidR="00295390" w:rsidRDefault="00295390" w:rsidP="00295390">
      <w:r>
        <w:tab/>
        <w:t>else {</w:t>
      </w:r>
    </w:p>
    <w:p w:rsidR="00295390" w:rsidRDefault="00295390" w:rsidP="00295390">
      <w:r>
        <w:tab/>
      </w:r>
      <w:r>
        <w:tab/>
        <w:t>for(temp=head; temp!=null; temp=temp.getnext()){</w:t>
      </w:r>
    </w:p>
    <w:p w:rsidR="00295390" w:rsidRDefault="00295390" w:rsidP="00295390">
      <w:r>
        <w:tab/>
      </w:r>
      <w:r>
        <w:tab/>
      </w:r>
      <w:r>
        <w:tab/>
        <w:t>if (!temp.getnext().getprio())break;</w:t>
      </w:r>
      <w:r>
        <w:tab/>
      </w:r>
      <w:r>
        <w:tab/>
      </w:r>
    </w:p>
    <w:p w:rsidR="00295390" w:rsidRDefault="00295390" w:rsidP="00295390">
      <w:r>
        <w:tab/>
      </w:r>
      <w:r>
        <w:tab/>
        <w:t>}</w:t>
      </w:r>
    </w:p>
    <w:p w:rsidR="00295390" w:rsidRDefault="00295390" w:rsidP="00295390">
      <w:r>
        <w:lastRenderedPageBreak/>
        <w:tab/>
      </w:r>
      <w:r>
        <w:tab/>
        <w:t>tamp = new QNode(n,p,temp.getnext());</w:t>
      </w:r>
    </w:p>
    <w:p w:rsidR="00295390" w:rsidRDefault="00295390" w:rsidP="00295390">
      <w:r>
        <w:tab/>
      </w:r>
      <w:r>
        <w:tab/>
        <w:t>temp.setNext(tamp);</w:t>
      </w:r>
    </w:p>
    <w:p w:rsidR="00295390" w:rsidRDefault="00295390" w:rsidP="00295390">
      <w:r>
        <w:t>}</w:t>
      </w:r>
    </w:p>
    <w:p w:rsidR="003C685C" w:rsidRDefault="00295390" w:rsidP="003E7AAB">
      <w:r>
        <w:t>}</w:t>
      </w:r>
    </w:p>
    <w:p w:rsidR="00762586" w:rsidRDefault="003C685C" w:rsidP="003C685C">
      <w:pPr>
        <w:jc w:val="center"/>
        <w:rPr>
          <w:b/>
          <w:bCs/>
          <w:color w:val="000000"/>
          <w:szCs w:val="18"/>
        </w:rPr>
      </w:pPr>
      <w:r>
        <w:rPr>
          <w:b/>
          <w:bCs/>
          <w:color w:val="000000"/>
          <w:szCs w:val="18"/>
        </w:rPr>
        <w:t>Figure 4. Implementation of Priority Queues</w:t>
      </w:r>
    </w:p>
    <w:p w:rsidR="003C685C" w:rsidRPr="00762586" w:rsidRDefault="003C685C" w:rsidP="003C685C"/>
    <w:p w:rsidR="008B197E" w:rsidRDefault="00A0279F" w:rsidP="003E7AAB">
      <w:pPr>
        <w:pStyle w:val="Heading1"/>
        <w:spacing w:before="120" w:line="276" w:lineRule="auto"/>
      </w:pPr>
      <w:bookmarkStart w:id="9" w:name="_Toc3448173"/>
      <w:r>
        <w:t>Conclusion</w:t>
      </w:r>
      <w:bookmarkEnd w:id="9"/>
    </w:p>
    <w:p w:rsidR="00F53C67" w:rsidRPr="00F53C67" w:rsidRDefault="00F53C67" w:rsidP="00F53C67">
      <w:r>
        <w:t>A</w:t>
      </w:r>
      <w:r w:rsidR="00107864">
        <w:t>n</w:t>
      </w:r>
      <w:r>
        <w:t xml:space="preserve"> Online Transaction </w:t>
      </w:r>
      <w:r w:rsidR="003A42D9">
        <w:t xml:space="preserve">is very handy when it comes </w:t>
      </w:r>
      <w:r w:rsidR="002433CF">
        <w:t>to transactions</w:t>
      </w:r>
      <w:r w:rsidR="00107864">
        <w:t xml:space="preserve"> through online</w:t>
      </w:r>
      <w:r w:rsidR="003A42D9">
        <w:t xml:space="preserve"> means</w:t>
      </w:r>
      <w:r w:rsidR="00107864">
        <w:t xml:space="preserve"> because you </w:t>
      </w:r>
      <w:r w:rsidR="003A42D9">
        <w:t>don’t need to make any</w:t>
      </w:r>
      <w:r w:rsidR="00107864">
        <w:t xml:space="preserve"> effort to walk or go to places</w:t>
      </w:r>
      <w:r w:rsidR="003A42D9">
        <w:t>. Y</w:t>
      </w:r>
      <w:r w:rsidR="00107864">
        <w:t>ou can stay at home looking at your phones</w:t>
      </w:r>
      <w:r w:rsidR="003A5C65">
        <w:t xml:space="preserve"> and through internet</w:t>
      </w:r>
      <w:r w:rsidR="00107864">
        <w:t>.</w:t>
      </w:r>
      <w:r w:rsidR="003732E9">
        <w:t xml:space="preserve"> The program that implemented this project successfully </w:t>
      </w:r>
      <w:r w:rsidR="00107864">
        <w:t xml:space="preserve">works but </w:t>
      </w:r>
      <w:r w:rsidR="002433CF">
        <w:t>is not yet fully complete in the</w:t>
      </w:r>
      <w:r w:rsidR="00107864">
        <w:t xml:space="preserve"> like</w:t>
      </w:r>
      <w:r w:rsidR="002433CF">
        <w:t>s</w:t>
      </w:r>
      <w:r w:rsidR="00107864">
        <w:t xml:space="preserve"> </w:t>
      </w:r>
      <w:r w:rsidR="002433CF">
        <w:t>of</w:t>
      </w:r>
      <w:r w:rsidR="004F0465">
        <w:t xml:space="preserve"> </w:t>
      </w:r>
      <w:r w:rsidR="002433CF">
        <w:t xml:space="preserve">interface and advanced options. It is just a </w:t>
      </w:r>
      <w:r w:rsidR="00107864">
        <w:t>simple program that create</w:t>
      </w:r>
      <w:r w:rsidR="002433CF">
        <w:t>s</w:t>
      </w:r>
      <w:r w:rsidR="00107864">
        <w:t xml:space="preserve"> an account ID </w:t>
      </w:r>
      <w:r w:rsidR="002C2066">
        <w:t>and the transaction</w:t>
      </w:r>
      <w:r w:rsidR="002433CF">
        <w:t xml:space="preserve"> and</w:t>
      </w:r>
      <w:r w:rsidR="003A5C65">
        <w:t xml:space="preserve"> a priority</w:t>
      </w:r>
      <w:r w:rsidR="00171EA9">
        <w:t xml:space="preserve"> transaction.</w:t>
      </w:r>
    </w:p>
    <w:p w:rsidR="008973DB" w:rsidRDefault="008973DB" w:rsidP="003E7AAB">
      <w:pPr>
        <w:pStyle w:val="Heading1"/>
        <w:spacing w:before="120" w:line="276" w:lineRule="auto"/>
      </w:pPr>
      <w:bookmarkStart w:id="10" w:name="_Toc3448174"/>
      <w:r>
        <w:t>Acknowledgement</w:t>
      </w:r>
      <w:bookmarkEnd w:id="10"/>
    </w:p>
    <w:p w:rsidR="008973DB" w:rsidRDefault="008973DB" w:rsidP="00F53C67">
      <w:pPr>
        <w:pStyle w:val="NormalWeb"/>
        <w:spacing w:before="0" w:beforeAutospacing="0" w:after="80" w:afterAutospacing="0" w:line="276" w:lineRule="auto"/>
        <w:jc w:val="both"/>
      </w:pPr>
      <w:r>
        <w:rPr>
          <w:color w:val="000000"/>
          <w:sz w:val="18"/>
          <w:szCs w:val="18"/>
        </w:rPr>
        <w:t>This project would not be possible without the help of our subject pr</w:t>
      </w:r>
      <w:r w:rsidR="00D00D48">
        <w:rPr>
          <w:color w:val="000000"/>
          <w:sz w:val="18"/>
          <w:szCs w:val="18"/>
        </w:rPr>
        <w:t>ofessors, friends and classmate</w:t>
      </w:r>
      <w:r w:rsidR="00CA2545">
        <w:rPr>
          <w:color w:val="000000"/>
          <w:sz w:val="18"/>
          <w:szCs w:val="18"/>
        </w:rPr>
        <w:t>s</w:t>
      </w:r>
      <w:r w:rsidR="00D00D48">
        <w:rPr>
          <w:color w:val="000000"/>
          <w:sz w:val="18"/>
          <w:szCs w:val="18"/>
        </w:rPr>
        <w:t>.</w:t>
      </w:r>
    </w:p>
    <w:p w:rsidR="008973DB" w:rsidRDefault="003165CC" w:rsidP="00F53C67">
      <w:pPr>
        <w:pStyle w:val="NormalWeb"/>
        <w:spacing w:before="0" w:beforeAutospacing="0" w:after="80" w:afterAutospacing="0" w:line="276" w:lineRule="auto"/>
        <w:jc w:val="both"/>
        <w:rPr>
          <w:color w:val="000000"/>
          <w:sz w:val="18"/>
          <w:szCs w:val="18"/>
        </w:rPr>
      </w:pPr>
      <w:r>
        <w:rPr>
          <w:color w:val="000000"/>
          <w:sz w:val="18"/>
          <w:szCs w:val="18"/>
        </w:rPr>
        <w:t xml:space="preserve">We would like to thank </w:t>
      </w:r>
      <w:r w:rsidR="00F34AFD">
        <w:rPr>
          <w:color w:val="000000"/>
          <w:sz w:val="18"/>
          <w:szCs w:val="18"/>
        </w:rPr>
        <w:t xml:space="preserve">our advisers in our </w:t>
      </w:r>
      <w:r w:rsidR="008973DB">
        <w:rPr>
          <w:color w:val="000000"/>
          <w:sz w:val="18"/>
          <w:szCs w:val="18"/>
        </w:rPr>
        <w:t xml:space="preserve">CC12 and CC13 subject Sir Jessie Lagrosas and Sir Rangie Obispo </w:t>
      </w:r>
      <w:r w:rsidR="00630955">
        <w:rPr>
          <w:color w:val="000000"/>
          <w:sz w:val="18"/>
          <w:szCs w:val="18"/>
        </w:rPr>
        <w:t>in approving</w:t>
      </w:r>
      <w:r w:rsidR="008973DB">
        <w:rPr>
          <w:color w:val="000000"/>
          <w:sz w:val="18"/>
          <w:szCs w:val="18"/>
        </w:rPr>
        <w:t xml:space="preserve"> our project and sharing to us their knowledge on programming that helped us in accomplishing our finished and polished code.</w:t>
      </w:r>
    </w:p>
    <w:p w:rsidR="00762586" w:rsidRDefault="003165CC" w:rsidP="00700C24">
      <w:pPr>
        <w:pStyle w:val="NormalWeb"/>
        <w:spacing w:before="0" w:beforeAutospacing="0" w:after="80" w:afterAutospacing="0" w:line="276" w:lineRule="auto"/>
        <w:ind w:firstLine="720"/>
        <w:jc w:val="both"/>
        <w:rPr>
          <w:color w:val="000000"/>
          <w:sz w:val="18"/>
          <w:szCs w:val="18"/>
        </w:rPr>
      </w:pPr>
      <w:r>
        <w:rPr>
          <w:color w:val="000000"/>
          <w:sz w:val="18"/>
          <w:szCs w:val="18"/>
        </w:rPr>
        <w:t>And also we would like to thank Mr. Daniel James Dolor for helping us about our program</w:t>
      </w:r>
      <w:r w:rsidR="00DB6A75">
        <w:rPr>
          <w:color w:val="000000"/>
          <w:sz w:val="18"/>
          <w:szCs w:val="18"/>
        </w:rPr>
        <w:t>.</w:t>
      </w:r>
    </w:p>
    <w:p w:rsidR="00700C24" w:rsidRPr="00762586" w:rsidRDefault="00700C24" w:rsidP="00700C24">
      <w:pPr>
        <w:pStyle w:val="NormalWeb"/>
        <w:spacing w:before="0" w:beforeAutospacing="0" w:after="80" w:afterAutospacing="0" w:line="276" w:lineRule="auto"/>
        <w:ind w:firstLine="720"/>
        <w:jc w:val="both"/>
      </w:pPr>
    </w:p>
    <w:p w:rsidR="008B197E" w:rsidRDefault="00A0279F" w:rsidP="003E7AAB">
      <w:pPr>
        <w:pStyle w:val="Heading1"/>
        <w:spacing w:before="120" w:line="276" w:lineRule="auto"/>
      </w:pPr>
      <w:bookmarkStart w:id="11" w:name="_Toc3448175"/>
      <w:r>
        <w:t>Reference</w:t>
      </w:r>
      <w:bookmarkEnd w:id="11"/>
    </w:p>
    <w:p w:rsidR="005E2830" w:rsidRPr="005E2830" w:rsidRDefault="008473FE" w:rsidP="005E2830">
      <w:pPr>
        <w:pStyle w:val="Bibliography"/>
      </w:pPr>
      <w:r>
        <w:rPr>
          <w:rFonts w:cs="Miriam"/>
          <w:b/>
          <w:bCs/>
          <w:szCs w:val="18"/>
          <w:lang w:eastAsia="en-AU"/>
        </w:rPr>
        <w:fldChar w:fldCharType="begin"/>
      </w:r>
      <w:r>
        <w:rPr>
          <w:rFonts w:cs="Miriam"/>
          <w:b/>
          <w:bCs/>
          <w:szCs w:val="18"/>
          <w:lang w:eastAsia="en-AU"/>
        </w:rPr>
        <w:instrText xml:space="preserve"> ADDIN ZOTERO_BIBL {"uncited":[],"omitted":[],"custom":[]} CSL_BIBLIOGRAPHY </w:instrText>
      </w:r>
      <w:r>
        <w:rPr>
          <w:rFonts w:cs="Miriam"/>
          <w:b/>
          <w:bCs/>
          <w:szCs w:val="18"/>
          <w:lang w:eastAsia="en-AU"/>
        </w:rPr>
        <w:fldChar w:fldCharType="separate"/>
      </w:r>
      <w:r w:rsidR="005E2830" w:rsidRPr="005E2830">
        <w:t>[1]</w:t>
      </w:r>
      <w:r w:rsidR="005E2830" w:rsidRPr="005E2830">
        <w:tab/>
        <w:t xml:space="preserve">Data Structures &amp; Algorithms Priority Queue: </w:t>
      </w:r>
      <w:r w:rsidR="005E2830" w:rsidRPr="005E2830">
        <w:rPr>
          <w:i/>
          <w:iCs/>
        </w:rPr>
        <w:t>https://www.tutorialspoint.com/data_structures_algorithms/priority_queue.htm</w:t>
      </w:r>
      <w:r w:rsidR="005E2830" w:rsidRPr="005E2830">
        <w:t>. Accessed: 2019-03-10.</w:t>
      </w:r>
    </w:p>
    <w:p w:rsidR="005E2830" w:rsidRPr="005E2830" w:rsidRDefault="005E2830" w:rsidP="005E2830">
      <w:pPr>
        <w:pStyle w:val="Bibliography"/>
      </w:pPr>
      <w:r w:rsidRPr="005E2830">
        <w:t>[2]</w:t>
      </w:r>
      <w:r w:rsidRPr="005E2830">
        <w:tab/>
        <w:t xml:space="preserve">Data Structures and Algorithms Linked List: </w:t>
      </w:r>
      <w:r w:rsidRPr="005E2830">
        <w:rPr>
          <w:i/>
          <w:iCs/>
        </w:rPr>
        <w:t>https://www.tutorialspoint.com/data_structures_algorithms/linked_list_algorithms.htm</w:t>
      </w:r>
      <w:r w:rsidRPr="005E2830">
        <w:t>. Accessed: 2019-03-10.</w:t>
      </w:r>
    </w:p>
    <w:p w:rsidR="005E2830" w:rsidRPr="005E2830" w:rsidRDefault="005E2830" w:rsidP="005E2830">
      <w:pPr>
        <w:pStyle w:val="Bibliography"/>
      </w:pPr>
      <w:r w:rsidRPr="005E2830">
        <w:t>[3]</w:t>
      </w:r>
      <w:r w:rsidRPr="005E2830">
        <w:tab/>
        <w:t xml:space="preserve">Deque in Java: </w:t>
      </w:r>
      <w:r w:rsidRPr="005E2830">
        <w:rPr>
          <w:i/>
          <w:iCs/>
        </w:rPr>
        <w:t>https://www.tutorialspoint.com/deque-in-java</w:t>
      </w:r>
      <w:r w:rsidRPr="005E2830">
        <w:t>. Accessed: 2019-03-10.</w:t>
      </w:r>
    </w:p>
    <w:p w:rsidR="005E2830" w:rsidRPr="005E2830" w:rsidRDefault="005E2830" w:rsidP="005E2830">
      <w:pPr>
        <w:pStyle w:val="Bibliography"/>
      </w:pPr>
      <w:r w:rsidRPr="005E2830">
        <w:t>[4]</w:t>
      </w:r>
      <w:r w:rsidRPr="005E2830">
        <w:tab/>
        <w:t xml:space="preserve">How to Pay Online With Debit or Credit Cards (Safely): </w:t>
      </w:r>
      <w:r w:rsidRPr="005E2830">
        <w:rPr>
          <w:i/>
          <w:iCs/>
        </w:rPr>
        <w:t>https://www.thebalance.com/can-i-use-a-debit-card-online-315325</w:t>
      </w:r>
      <w:r w:rsidRPr="005E2830">
        <w:t>. Accessed: 2019-03-10.</w:t>
      </w:r>
    </w:p>
    <w:p w:rsidR="005E2830" w:rsidRPr="005E2830" w:rsidRDefault="005E2830" w:rsidP="005E2830">
      <w:pPr>
        <w:pStyle w:val="Bibliography"/>
      </w:pPr>
      <w:r w:rsidRPr="005E2830">
        <w:t>[5]</w:t>
      </w:r>
      <w:r w:rsidRPr="005E2830">
        <w:tab/>
        <w:t xml:space="preserve">Linear Search Algorithm - Data Structures: </w:t>
      </w:r>
      <w:r w:rsidRPr="005E2830">
        <w:rPr>
          <w:i/>
          <w:iCs/>
        </w:rPr>
        <w:t>http://btechsmartclass.com/data_structures/linear-search.html</w:t>
      </w:r>
      <w:r w:rsidRPr="005E2830">
        <w:t>. Accessed: 2019-03-10.</w:t>
      </w:r>
    </w:p>
    <w:p w:rsidR="005E2830" w:rsidRPr="005E2830" w:rsidRDefault="005E2830" w:rsidP="005E2830">
      <w:pPr>
        <w:pStyle w:val="Bibliography"/>
      </w:pPr>
      <w:r w:rsidRPr="005E2830">
        <w:t>[6]</w:t>
      </w:r>
      <w:r w:rsidRPr="005E2830">
        <w:tab/>
        <w:t xml:space="preserve">Online Transaction Definition &amp; Example | InvestingAnswers: </w:t>
      </w:r>
      <w:r w:rsidRPr="005E2830">
        <w:rPr>
          <w:i/>
          <w:iCs/>
        </w:rPr>
        <w:t>https://investinganswers.com/dictionary/online-transaction</w:t>
      </w:r>
      <w:r w:rsidRPr="005E2830">
        <w:t>. Accessed: 2019-03-10.</w:t>
      </w:r>
    </w:p>
    <w:p w:rsidR="005E2830" w:rsidRPr="005E2830" w:rsidRDefault="005E2830" w:rsidP="005E2830">
      <w:pPr>
        <w:pStyle w:val="Bibliography"/>
      </w:pPr>
      <w:r w:rsidRPr="005E2830">
        <w:t>[7]</w:t>
      </w:r>
      <w:r w:rsidRPr="005E2830">
        <w:tab/>
        <w:t xml:space="preserve">Online Transaction Processing - Steps, Stages, and Security: </w:t>
      </w:r>
      <w:r w:rsidRPr="005E2830">
        <w:rPr>
          <w:i/>
          <w:iCs/>
        </w:rPr>
        <w:t>https://www.toppr.com/guides/business-studies/emerging-modes-of-business/online-transactions-and-security-of-e-transactions/</w:t>
      </w:r>
      <w:r w:rsidRPr="005E2830">
        <w:t>. Accessed: 2019-03-10.</w:t>
      </w:r>
    </w:p>
    <w:p w:rsidR="005E2830" w:rsidRPr="005E2830" w:rsidRDefault="005E2830" w:rsidP="005E2830">
      <w:pPr>
        <w:pStyle w:val="Bibliography"/>
      </w:pPr>
      <w:r w:rsidRPr="005E2830">
        <w:t>[8]</w:t>
      </w:r>
      <w:r w:rsidRPr="005E2830">
        <w:tab/>
        <w:t xml:space="preserve">Online Transactions | Encyclopedia.com: </w:t>
      </w:r>
      <w:r w:rsidRPr="005E2830">
        <w:rPr>
          <w:i/>
          <w:iCs/>
        </w:rPr>
        <w:t>https://www.encyclopedia.com/books/educational-magazines/online-transactions</w:t>
      </w:r>
      <w:r w:rsidRPr="005E2830">
        <w:t>. Accessed: 2019-03-10.</w:t>
      </w:r>
    </w:p>
    <w:p w:rsidR="005E2830" w:rsidRPr="005E2830" w:rsidRDefault="005E2830" w:rsidP="005E2830">
      <w:pPr>
        <w:pStyle w:val="Bibliography"/>
      </w:pPr>
      <w:r w:rsidRPr="005E2830">
        <w:t>[9]</w:t>
      </w:r>
      <w:r w:rsidRPr="005E2830">
        <w:tab/>
        <w:t xml:space="preserve">Queue Data Structure - GeeksforGeeks: </w:t>
      </w:r>
      <w:r w:rsidRPr="005E2830">
        <w:rPr>
          <w:i/>
          <w:iCs/>
        </w:rPr>
        <w:t>https://www.geeksforgeeks.org/queue-data-structure/</w:t>
      </w:r>
      <w:r w:rsidRPr="005E2830">
        <w:t>. Accessed: 2019-03-10.</w:t>
      </w:r>
    </w:p>
    <w:p w:rsidR="002D2C9C" w:rsidRDefault="008473FE" w:rsidP="003E7AAB">
      <w:pPr>
        <w:pStyle w:val="BodyTextIndent"/>
        <w:spacing w:after="120" w:line="276" w:lineRule="auto"/>
        <w:ind w:firstLine="0"/>
        <w:rPr>
          <w:rFonts w:cs="Miriam"/>
          <w:b/>
          <w:bCs/>
          <w:szCs w:val="18"/>
          <w:lang w:eastAsia="en-AU"/>
        </w:rPr>
      </w:pPr>
      <w:r>
        <w:rPr>
          <w:rFonts w:cs="Miriam"/>
          <w:b/>
          <w:bCs/>
          <w:szCs w:val="18"/>
          <w:lang w:eastAsia="en-AU"/>
        </w:rPr>
        <w:fldChar w:fldCharType="end"/>
      </w:r>
    </w:p>
    <w:p w:rsidR="008B197E" w:rsidRDefault="00A0279F" w:rsidP="003E7AAB">
      <w:pPr>
        <w:pStyle w:val="Heading1"/>
        <w:spacing w:before="120" w:line="276" w:lineRule="auto"/>
      </w:pPr>
      <w:bookmarkStart w:id="12" w:name="_Toc3448176"/>
      <w:r>
        <w:lastRenderedPageBreak/>
        <w:t>Appendices</w:t>
      </w:r>
      <w:bookmarkEnd w:id="12"/>
    </w:p>
    <w:p w:rsidR="00770968" w:rsidRDefault="00770968" w:rsidP="00770968">
      <w:pPr>
        <w:pStyle w:val="Heading1"/>
        <w:numPr>
          <w:ilvl w:val="0"/>
          <w:numId w:val="15"/>
        </w:numPr>
        <w:spacing w:before="120" w:line="276" w:lineRule="auto"/>
      </w:pPr>
      <w:bookmarkStart w:id="13" w:name="_Toc3448177"/>
      <w:r>
        <w:t>PROJECT PROPOSAL</w:t>
      </w:r>
      <w:bookmarkEnd w:id="13"/>
    </w:p>
    <w:p w:rsidR="00770968" w:rsidRDefault="00770968" w:rsidP="00770968"/>
    <w:p w:rsidR="00770968" w:rsidRDefault="00770968" w:rsidP="00770968">
      <w:pPr>
        <w:ind w:firstLine="360"/>
      </w:pPr>
      <w:r>
        <w:t>PROJECT PROPOSAL FOR CC12 AND CC13</w:t>
      </w:r>
    </w:p>
    <w:p w:rsidR="00770968" w:rsidRDefault="00770968" w:rsidP="00770968">
      <w:pPr>
        <w:ind w:firstLine="360"/>
      </w:pPr>
      <w:r>
        <w:t>ONLINE TRANSTACTION PROGRAM</w:t>
      </w:r>
    </w:p>
    <w:p w:rsidR="00770968" w:rsidRDefault="00770968" w:rsidP="00770968">
      <w:pPr>
        <w:ind w:firstLine="360"/>
      </w:pPr>
      <w:r>
        <w:t>FEBRUARY 5, 2019</w:t>
      </w:r>
    </w:p>
    <w:p w:rsidR="00770968" w:rsidRPr="00563D76" w:rsidRDefault="00770968" w:rsidP="00770968">
      <w:pPr>
        <w:ind w:firstLine="360"/>
        <w:rPr>
          <w:b/>
        </w:rPr>
      </w:pPr>
      <w:r w:rsidRPr="00563D76">
        <w:rPr>
          <w:b/>
        </w:rPr>
        <w:t>Overview</w:t>
      </w:r>
    </w:p>
    <w:p w:rsidR="00770968" w:rsidRDefault="00770968" w:rsidP="00770968">
      <w:pPr>
        <w:pStyle w:val="ListParagraph"/>
        <w:numPr>
          <w:ilvl w:val="0"/>
          <w:numId w:val="16"/>
        </w:numPr>
        <w:spacing w:after="160" w:line="259" w:lineRule="auto"/>
        <w:jc w:val="left"/>
      </w:pPr>
      <w:r>
        <w:t>Project Background and Description</w:t>
      </w:r>
    </w:p>
    <w:p w:rsidR="00770968" w:rsidRDefault="00770968" w:rsidP="00770968">
      <w:pPr>
        <w:pStyle w:val="ListParagraph"/>
      </w:pPr>
      <w:r w:rsidRPr="000F6CDD">
        <w:t>An online transaction, also known as a PIN-debit transaction, is a password-protected payment method that authorizes a transfer of funds over an</w:t>
      </w:r>
      <w:r>
        <w:t xml:space="preserve"> electronic funds transfer (EFT)</w:t>
      </w:r>
      <w:r>
        <w:tab/>
        <w:t xml:space="preserve"> </w:t>
      </w:r>
    </w:p>
    <w:p w:rsidR="00770968" w:rsidRDefault="00770968" w:rsidP="00770968">
      <w:pPr>
        <w:pStyle w:val="ListParagraph"/>
      </w:pPr>
      <w:r>
        <w:t>This project is aimed to create a simple program that emulates an online transaction wherein the user can create a user ID, input their transaction/s, and check the status of their transaction if it is next or not.</w:t>
      </w:r>
    </w:p>
    <w:p w:rsidR="00770968" w:rsidRDefault="00770968" w:rsidP="00770968">
      <w:pPr>
        <w:pStyle w:val="ListParagraph"/>
      </w:pPr>
      <w:r>
        <w:t>The project will also allow the user to cancel their transaction at any given time.</w:t>
      </w:r>
      <w:r>
        <w:tab/>
        <w:t>The user can also search for their transactions at any given time. The user can also put their transaction first if it is deemed urgent.</w:t>
      </w:r>
    </w:p>
    <w:p w:rsidR="00770968" w:rsidRDefault="00770968" w:rsidP="00770968">
      <w:pPr>
        <w:pStyle w:val="ListParagraph"/>
      </w:pPr>
    </w:p>
    <w:p w:rsidR="00770968" w:rsidRDefault="00770968" w:rsidP="00770968">
      <w:pPr>
        <w:pStyle w:val="ListParagraph"/>
        <w:numPr>
          <w:ilvl w:val="0"/>
          <w:numId w:val="16"/>
        </w:numPr>
        <w:spacing w:after="160" w:line="259" w:lineRule="auto"/>
        <w:jc w:val="left"/>
      </w:pPr>
      <w:r>
        <w:t>Features and Functionalities</w:t>
      </w:r>
    </w:p>
    <w:p w:rsidR="00770968" w:rsidRDefault="00770968" w:rsidP="00770968">
      <w:pPr>
        <w:ind w:left="720"/>
      </w:pPr>
      <w:r>
        <w:t>The program is designed to have the features of the following:</w:t>
      </w:r>
    </w:p>
    <w:p w:rsidR="00770968" w:rsidRDefault="00770968" w:rsidP="00770968">
      <w:pPr>
        <w:pStyle w:val="ListParagraph"/>
        <w:numPr>
          <w:ilvl w:val="0"/>
          <w:numId w:val="13"/>
        </w:numPr>
        <w:spacing w:after="160" w:line="259" w:lineRule="auto"/>
        <w:jc w:val="left"/>
      </w:pPr>
      <w:r>
        <w:t>Account Creation/Deletion</w:t>
      </w:r>
    </w:p>
    <w:p w:rsidR="00770968" w:rsidRDefault="00770968" w:rsidP="00770968">
      <w:pPr>
        <w:pStyle w:val="ListParagraph"/>
        <w:numPr>
          <w:ilvl w:val="0"/>
          <w:numId w:val="13"/>
        </w:numPr>
        <w:spacing w:after="160" w:line="259" w:lineRule="auto"/>
        <w:jc w:val="left"/>
      </w:pPr>
      <w:r>
        <w:t>Transaction Creation</w:t>
      </w:r>
    </w:p>
    <w:p w:rsidR="00770968" w:rsidRDefault="00770968" w:rsidP="00770968">
      <w:pPr>
        <w:pStyle w:val="ListParagraph"/>
        <w:numPr>
          <w:ilvl w:val="0"/>
          <w:numId w:val="13"/>
        </w:numPr>
        <w:spacing w:after="160" w:line="259" w:lineRule="auto"/>
        <w:jc w:val="left"/>
      </w:pPr>
      <w:r>
        <w:t>List of Transactions</w:t>
      </w:r>
    </w:p>
    <w:p w:rsidR="00770968" w:rsidRDefault="00770968" w:rsidP="00770968">
      <w:pPr>
        <w:pStyle w:val="ListParagraph"/>
        <w:numPr>
          <w:ilvl w:val="0"/>
          <w:numId w:val="13"/>
        </w:numPr>
        <w:spacing w:after="160" w:line="259" w:lineRule="auto"/>
        <w:jc w:val="left"/>
      </w:pPr>
      <w:r>
        <w:t>Search for specific transaction</w:t>
      </w:r>
    </w:p>
    <w:p w:rsidR="00770968" w:rsidRDefault="00770968" w:rsidP="00770968">
      <w:pPr>
        <w:pStyle w:val="ListParagraph"/>
        <w:ind w:left="1440"/>
      </w:pPr>
    </w:p>
    <w:p w:rsidR="00770968" w:rsidRDefault="00770968" w:rsidP="00770968">
      <w:pPr>
        <w:pStyle w:val="ListParagraph"/>
        <w:numPr>
          <w:ilvl w:val="0"/>
          <w:numId w:val="16"/>
        </w:numPr>
        <w:spacing w:after="160" w:line="259" w:lineRule="auto"/>
        <w:jc w:val="left"/>
      </w:pPr>
      <w:r>
        <w:t>Possible Data Structures and Algorithms to be Used</w:t>
      </w:r>
      <w:r>
        <w:tab/>
      </w:r>
      <w:r>
        <w:tab/>
      </w:r>
      <w:r>
        <w:tab/>
      </w:r>
    </w:p>
    <w:p w:rsidR="00770968" w:rsidRDefault="00770968" w:rsidP="00770968">
      <w:pPr>
        <w:pStyle w:val="ListParagraph"/>
        <w:numPr>
          <w:ilvl w:val="0"/>
          <w:numId w:val="17"/>
        </w:numPr>
        <w:spacing w:after="160" w:line="259" w:lineRule="auto"/>
        <w:jc w:val="left"/>
      </w:pPr>
      <w:r>
        <w:t>Queues</w:t>
      </w:r>
    </w:p>
    <w:p w:rsidR="00770968" w:rsidRDefault="00770968" w:rsidP="00770968">
      <w:pPr>
        <w:pStyle w:val="ListParagraph"/>
        <w:numPr>
          <w:ilvl w:val="0"/>
          <w:numId w:val="17"/>
        </w:numPr>
        <w:spacing w:after="160" w:line="259" w:lineRule="auto"/>
        <w:jc w:val="left"/>
      </w:pPr>
      <w:r>
        <w:t xml:space="preserve"> Linear Search</w:t>
      </w:r>
    </w:p>
    <w:p w:rsidR="002D2440" w:rsidRDefault="00770968" w:rsidP="002918F5">
      <w:pPr>
        <w:pStyle w:val="ListParagraph"/>
        <w:numPr>
          <w:ilvl w:val="0"/>
          <w:numId w:val="17"/>
        </w:numPr>
        <w:spacing w:after="160" w:line="259" w:lineRule="auto"/>
        <w:jc w:val="left"/>
      </w:pPr>
      <w:r>
        <w:t>Priority Queu</w:t>
      </w:r>
      <w:r w:rsidR="002918F5">
        <w:t>e</w:t>
      </w:r>
    </w:p>
    <w:p w:rsidR="002D2440" w:rsidRDefault="002D2440" w:rsidP="002918F5">
      <w:pPr>
        <w:spacing w:after="160" w:line="259" w:lineRule="auto"/>
        <w:jc w:val="left"/>
      </w:pPr>
    </w:p>
    <w:p w:rsidR="002918F5" w:rsidRPr="004A742A" w:rsidRDefault="002918F5" w:rsidP="004A742A">
      <w:pPr>
        <w:spacing w:after="160" w:line="259" w:lineRule="auto"/>
        <w:jc w:val="left"/>
        <w:rPr>
          <w:b/>
        </w:rPr>
      </w:pPr>
      <w:r w:rsidRPr="004A742A">
        <w:rPr>
          <w:b/>
        </w:rPr>
        <w:t>PHOTO DOCUMENTATION</w:t>
      </w:r>
    </w:p>
    <w:p w:rsidR="00295228" w:rsidRPr="00295228" w:rsidRDefault="002918F5" w:rsidP="00295228">
      <w:pPr>
        <w:pStyle w:val="ListParagraph"/>
        <w:numPr>
          <w:ilvl w:val="0"/>
          <w:numId w:val="15"/>
        </w:numPr>
        <w:spacing w:after="160" w:line="259" w:lineRule="auto"/>
        <w:jc w:val="left"/>
        <w:rPr>
          <w:b/>
        </w:rPr>
      </w:pPr>
      <w:r>
        <w:rPr>
          <w:b/>
        </w:rPr>
        <w:t>PROGRAM SCREENSHOT</w:t>
      </w:r>
      <w:r w:rsidR="00295228">
        <w:rPr>
          <w:b/>
        </w:rPr>
        <w:t xml:space="preserve"> </w:t>
      </w:r>
      <w:r w:rsidR="00295228" w:rsidRPr="00295228">
        <w:t>(Left to Right)</w:t>
      </w:r>
    </w:p>
    <w:p w:rsidR="002918F5" w:rsidRDefault="004A742A" w:rsidP="002918F5">
      <w:pPr>
        <w:spacing w:after="160" w:line="259" w:lineRule="auto"/>
        <w:jc w:val="left"/>
        <w:rPr>
          <w:b/>
        </w:rPr>
      </w:pPr>
      <w:r>
        <w:rPr>
          <w:b/>
          <w:noProof/>
        </w:rPr>
        <w:drawing>
          <wp:inline distT="0" distB="0" distL="0" distR="0">
            <wp:extent cx="1295400" cy="152243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1335124" cy="1569125"/>
                    </a:xfrm>
                    <a:prstGeom prst="rect">
                      <a:avLst/>
                    </a:prstGeom>
                  </pic:spPr>
                </pic:pic>
              </a:graphicData>
            </a:graphic>
          </wp:inline>
        </w:drawing>
      </w:r>
      <w:r>
        <w:rPr>
          <w:b/>
        </w:rPr>
        <w:t xml:space="preserve">  </w:t>
      </w:r>
      <w:r>
        <w:rPr>
          <w:b/>
          <w:noProof/>
        </w:rPr>
        <w:drawing>
          <wp:inline distT="0" distB="0" distL="0" distR="0" wp14:anchorId="44A1C807" wp14:editId="0D837D01">
            <wp:extent cx="1291788" cy="15049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2860" cy="1541149"/>
                    </a:xfrm>
                    <a:prstGeom prst="rect">
                      <a:avLst/>
                    </a:prstGeom>
                  </pic:spPr>
                </pic:pic>
              </a:graphicData>
            </a:graphic>
          </wp:inline>
        </w:drawing>
      </w:r>
    </w:p>
    <w:p w:rsidR="004A742A" w:rsidRDefault="004A742A" w:rsidP="002918F5">
      <w:pPr>
        <w:spacing w:after="160" w:line="259" w:lineRule="auto"/>
        <w:jc w:val="left"/>
        <w:rPr>
          <w:b/>
        </w:rPr>
      </w:pPr>
    </w:p>
    <w:p w:rsidR="004A742A" w:rsidRDefault="004A742A" w:rsidP="002918F5">
      <w:pPr>
        <w:spacing w:after="160" w:line="259" w:lineRule="auto"/>
        <w:jc w:val="left"/>
        <w:rPr>
          <w:b/>
        </w:rPr>
      </w:pPr>
      <w:r>
        <w:rPr>
          <w:b/>
          <w:noProof/>
        </w:rPr>
        <w:drawing>
          <wp:inline distT="0" distB="0" distL="0" distR="0">
            <wp:extent cx="1333240" cy="16795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0895" cy="1701816"/>
                    </a:xfrm>
                    <a:prstGeom prst="rect">
                      <a:avLst/>
                    </a:prstGeom>
                  </pic:spPr>
                </pic:pic>
              </a:graphicData>
            </a:graphic>
          </wp:inline>
        </w:drawing>
      </w:r>
      <w:r>
        <w:rPr>
          <w:b/>
        </w:rPr>
        <w:t xml:space="preserve">  </w:t>
      </w:r>
      <w:r>
        <w:rPr>
          <w:noProof/>
        </w:rPr>
        <w:drawing>
          <wp:inline distT="0" distB="0" distL="0" distR="0" wp14:anchorId="2D65A2E8" wp14:editId="2F275A9A">
            <wp:extent cx="1323340" cy="16855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3158" cy="1710800"/>
                    </a:xfrm>
                    <a:prstGeom prst="rect">
                      <a:avLst/>
                    </a:prstGeom>
                  </pic:spPr>
                </pic:pic>
              </a:graphicData>
            </a:graphic>
          </wp:inline>
        </w:drawing>
      </w:r>
    </w:p>
    <w:p w:rsidR="004A742A" w:rsidRDefault="004A742A" w:rsidP="002918F5">
      <w:pPr>
        <w:spacing w:after="160" w:line="259" w:lineRule="auto"/>
        <w:jc w:val="left"/>
        <w:rPr>
          <w:b/>
        </w:rPr>
      </w:pPr>
    </w:p>
    <w:p w:rsidR="002918F5" w:rsidRDefault="002918F5" w:rsidP="002918F5">
      <w:pPr>
        <w:spacing w:after="160" w:line="259" w:lineRule="auto"/>
        <w:jc w:val="left"/>
        <w:rPr>
          <w:b/>
        </w:rPr>
      </w:pPr>
    </w:p>
    <w:p w:rsidR="002918F5" w:rsidRDefault="004A742A" w:rsidP="002918F5">
      <w:pPr>
        <w:spacing w:after="160" w:line="259" w:lineRule="auto"/>
        <w:jc w:val="left"/>
        <w:rPr>
          <w:b/>
        </w:rPr>
      </w:pPr>
      <w:r>
        <w:rPr>
          <w:noProof/>
        </w:rPr>
        <w:drawing>
          <wp:inline distT="0" distB="0" distL="0" distR="0" wp14:anchorId="6B4C655D" wp14:editId="6CD99C1D">
            <wp:extent cx="1333500" cy="171005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3409" cy="1761237"/>
                    </a:xfrm>
                    <a:prstGeom prst="rect">
                      <a:avLst/>
                    </a:prstGeom>
                  </pic:spPr>
                </pic:pic>
              </a:graphicData>
            </a:graphic>
          </wp:inline>
        </w:drawing>
      </w:r>
      <w:r>
        <w:rPr>
          <w:b/>
        </w:rPr>
        <w:t xml:space="preserve"> </w:t>
      </w:r>
      <w:r>
        <w:rPr>
          <w:noProof/>
        </w:rPr>
        <w:drawing>
          <wp:inline distT="0" distB="0" distL="0" distR="0" wp14:anchorId="51B844CB" wp14:editId="25340893">
            <wp:extent cx="1323975" cy="169250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38551" cy="1711138"/>
                    </a:xfrm>
                    <a:prstGeom prst="rect">
                      <a:avLst/>
                    </a:prstGeom>
                  </pic:spPr>
                </pic:pic>
              </a:graphicData>
            </a:graphic>
          </wp:inline>
        </w:drawing>
      </w:r>
    </w:p>
    <w:p w:rsidR="002918F5" w:rsidRDefault="00C552E1" w:rsidP="002918F5">
      <w:pPr>
        <w:spacing w:after="160" w:line="259" w:lineRule="auto"/>
        <w:jc w:val="left"/>
        <w:rPr>
          <w:b/>
        </w:rPr>
      </w:pPr>
      <w:r>
        <w:rPr>
          <w:noProof/>
        </w:rPr>
        <w:drawing>
          <wp:inline distT="0" distB="0" distL="0" distR="0" wp14:anchorId="58C44296" wp14:editId="7C3B54D9">
            <wp:extent cx="1323975" cy="18904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33608" cy="1904171"/>
                    </a:xfrm>
                    <a:prstGeom prst="rect">
                      <a:avLst/>
                    </a:prstGeom>
                  </pic:spPr>
                </pic:pic>
              </a:graphicData>
            </a:graphic>
          </wp:inline>
        </w:drawing>
      </w:r>
    </w:p>
    <w:p w:rsidR="002918F5" w:rsidRPr="002918F5" w:rsidRDefault="002918F5" w:rsidP="002918F5">
      <w:pPr>
        <w:spacing w:after="160" w:line="259" w:lineRule="auto"/>
        <w:jc w:val="left"/>
        <w:rPr>
          <w:b/>
        </w:rPr>
        <w:sectPr w:rsidR="002918F5" w:rsidRPr="002918F5" w:rsidSect="0019741B">
          <w:type w:val="continuous"/>
          <w:pgSz w:w="11907" w:h="16839" w:code="9"/>
          <w:pgMar w:top="1080" w:right="1080" w:bottom="1440" w:left="1080" w:header="720" w:footer="720" w:gutter="0"/>
          <w:cols w:num="2" w:space="475"/>
        </w:sectPr>
      </w:pPr>
    </w:p>
    <w:p w:rsidR="008B197E" w:rsidRDefault="008B197E" w:rsidP="00770968">
      <w:pPr>
        <w:pStyle w:val="Paper-Title"/>
        <w:spacing w:line="276" w:lineRule="auto"/>
        <w:jc w:val="both"/>
      </w:pPr>
    </w:p>
    <w:p w:rsidR="004A742A" w:rsidRDefault="004A742A" w:rsidP="00770968">
      <w:pPr>
        <w:pStyle w:val="Paper-Title"/>
        <w:spacing w:line="276" w:lineRule="auto"/>
        <w:jc w:val="both"/>
      </w:pPr>
    </w:p>
    <w:p w:rsidR="004A742A" w:rsidRDefault="004A742A" w:rsidP="00770968">
      <w:pPr>
        <w:pStyle w:val="Paper-Title"/>
        <w:spacing w:line="276" w:lineRule="auto"/>
        <w:jc w:val="both"/>
      </w:pPr>
    </w:p>
    <w:p w:rsidR="004A742A" w:rsidRDefault="004A742A" w:rsidP="00770968">
      <w:pPr>
        <w:pStyle w:val="Paper-Title"/>
        <w:spacing w:line="276" w:lineRule="auto"/>
        <w:jc w:val="both"/>
      </w:pPr>
    </w:p>
    <w:sectPr w:rsidR="004A742A" w:rsidSect="0019741B">
      <w:type w:val="continuous"/>
      <w:pgSz w:w="11907" w:h="16839" w:code="9"/>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725" w:rsidRDefault="00AD6725">
      <w:r>
        <w:separator/>
      </w:r>
    </w:p>
  </w:endnote>
  <w:endnote w:type="continuationSeparator" w:id="0">
    <w:p w:rsidR="00AD6725" w:rsidRDefault="00AD6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725" w:rsidRDefault="00AD6725">
      <w:r>
        <w:separator/>
      </w:r>
    </w:p>
  </w:footnote>
  <w:footnote w:type="continuationSeparator" w:id="0">
    <w:p w:rsidR="00AD6725" w:rsidRDefault="00AD6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15A48"/>
    <w:multiLevelType w:val="hybridMultilevel"/>
    <w:tmpl w:val="A962B964"/>
    <w:lvl w:ilvl="0" w:tplc="CEB801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0609A6"/>
    <w:multiLevelType w:val="hybridMultilevel"/>
    <w:tmpl w:val="ACE43F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E2315F9"/>
    <w:multiLevelType w:val="hybridMultilevel"/>
    <w:tmpl w:val="66403E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39208A5"/>
    <w:multiLevelType w:val="hybridMultilevel"/>
    <w:tmpl w:val="C4C2BCC4"/>
    <w:lvl w:ilvl="0" w:tplc="34090009">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15:restartNumberingAfterBreak="0">
    <w:nsid w:val="178928C0"/>
    <w:multiLevelType w:val="hybridMultilevel"/>
    <w:tmpl w:val="4CB8AF72"/>
    <w:lvl w:ilvl="0" w:tplc="76AC2E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5B4B17"/>
    <w:multiLevelType w:val="hybridMultilevel"/>
    <w:tmpl w:val="ABB4C02A"/>
    <w:lvl w:ilvl="0" w:tplc="34090001">
      <w:start w:val="1"/>
      <w:numFmt w:val="bullet"/>
      <w:lvlText w:val=""/>
      <w:lvlJc w:val="left"/>
      <w:pPr>
        <w:ind w:left="1440" w:hanging="360"/>
      </w:pPr>
      <w:rPr>
        <w:rFonts w:ascii="Symbol" w:hAnsi="Symbol" w:hint="default"/>
      </w:rPr>
    </w:lvl>
    <w:lvl w:ilvl="1" w:tplc="34090009">
      <w:start w:val="1"/>
      <w:numFmt w:val="bullet"/>
      <w:lvlText w:val=""/>
      <w:lvlJc w:val="left"/>
      <w:pPr>
        <w:ind w:left="2160" w:hanging="360"/>
      </w:pPr>
      <w:rPr>
        <w:rFonts w:ascii="Wingdings" w:hAnsi="Wingdings"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20A87A9F"/>
    <w:multiLevelType w:val="hybridMultilevel"/>
    <w:tmpl w:val="F580E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3B60CF"/>
    <w:multiLevelType w:val="hybridMultilevel"/>
    <w:tmpl w:val="5BF06650"/>
    <w:lvl w:ilvl="0" w:tplc="34090009">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B173ED1"/>
    <w:multiLevelType w:val="multilevel"/>
    <w:tmpl w:val="44DA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86129"/>
    <w:multiLevelType w:val="hybridMultilevel"/>
    <w:tmpl w:val="62ACD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12EE3"/>
    <w:multiLevelType w:val="multilevel"/>
    <w:tmpl w:val="E5CA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610BB"/>
    <w:multiLevelType w:val="hybridMultilevel"/>
    <w:tmpl w:val="01B83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F61393"/>
    <w:multiLevelType w:val="hybridMultilevel"/>
    <w:tmpl w:val="86ACD30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88F4C1E"/>
    <w:multiLevelType w:val="hybridMultilevel"/>
    <w:tmpl w:val="B3124E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844867"/>
    <w:multiLevelType w:val="hybridMultilevel"/>
    <w:tmpl w:val="F17A8DE2"/>
    <w:lvl w:ilvl="0" w:tplc="34090009">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6" w15:restartNumberingAfterBreak="0">
    <w:nsid w:val="5E7E41C7"/>
    <w:multiLevelType w:val="multilevel"/>
    <w:tmpl w:val="5CB6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A9302E"/>
    <w:multiLevelType w:val="hybridMultilevel"/>
    <w:tmpl w:val="AAEE0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41311"/>
    <w:multiLevelType w:val="hybridMultilevel"/>
    <w:tmpl w:val="2E26F700"/>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9FE0042"/>
    <w:multiLevelType w:val="multilevel"/>
    <w:tmpl w:val="3CAE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0"/>
  </w:num>
  <w:num w:numId="3">
    <w:abstractNumId w:val="3"/>
  </w:num>
  <w:num w:numId="4">
    <w:abstractNumId w:val="11"/>
  </w:num>
  <w:num w:numId="5">
    <w:abstractNumId w:val="19"/>
  </w:num>
  <w:num w:numId="6">
    <w:abstractNumId w:val="9"/>
  </w:num>
  <w:num w:numId="7">
    <w:abstractNumId w:val="16"/>
  </w:num>
  <w:num w:numId="8">
    <w:abstractNumId w:val="6"/>
  </w:num>
  <w:num w:numId="9">
    <w:abstractNumId w:val="4"/>
  </w:num>
  <w:num w:numId="10">
    <w:abstractNumId w:val="18"/>
  </w:num>
  <w:num w:numId="11">
    <w:abstractNumId w:val="15"/>
  </w:num>
  <w:num w:numId="12">
    <w:abstractNumId w:val="2"/>
  </w:num>
  <w:num w:numId="13">
    <w:abstractNumId w:val="12"/>
  </w:num>
  <w:num w:numId="14">
    <w:abstractNumId w:val="8"/>
  </w:num>
  <w:num w:numId="15">
    <w:abstractNumId w:val="13"/>
  </w:num>
  <w:num w:numId="16">
    <w:abstractNumId w:val="17"/>
  </w:num>
  <w:num w:numId="17">
    <w:abstractNumId w:val="7"/>
  </w:num>
  <w:num w:numId="18">
    <w:abstractNumId w:val="10"/>
  </w:num>
  <w:num w:numId="19">
    <w:abstractNumId w:val="5"/>
  </w:num>
  <w:num w:numId="20">
    <w:abstractNumId w:val="1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856B6"/>
    <w:rsid w:val="0009634A"/>
    <w:rsid w:val="000A6043"/>
    <w:rsid w:val="000D2D59"/>
    <w:rsid w:val="000F7037"/>
    <w:rsid w:val="00107864"/>
    <w:rsid w:val="001378B9"/>
    <w:rsid w:val="001578EE"/>
    <w:rsid w:val="00164950"/>
    <w:rsid w:val="00171EA9"/>
    <w:rsid w:val="00172159"/>
    <w:rsid w:val="00177302"/>
    <w:rsid w:val="0019741B"/>
    <w:rsid w:val="001B1EDA"/>
    <w:rsid w:val="001D10D5"/>
    <w:rsid w:val="001E4A9D"/>
    <w:rsid w:val="00202F4E"/>
    <w:rsid w:val="0020345D"/>
    <w:rsid w:val="00206035"/>
    <w:rsid w:val="00236109"/>
    <w:rsid w:val="002433CF"/>
    <w:rsid w:val="00247819"/>
    <w:rsid w:val="00276401"/>
    <w:rsid w:val="0027698B"/>
    <w:rsid w:val="002918F5"/>
    <w:rsid w:val="00295228"/>
    <w:rsid w:val="00295390"/>
    <w:rsid w:val="002A3D16"/>
    <w:rsid w:val="002B26F4"/>
    <w:rsid w:val="002B7A99"/>
    <w:rsid w:val="002C2066"/>
    <w:rsid w:val="002C2D42"/>
    <w:rsid w:val="002D2440"/>
    <w:rsid w:val="002D2C9C"/>
    <w:rsid w:val="002D6A57"/>
    <w:rsid w:val="002D7BC4"/>
    <w:rsid w:val="003165CC"/>
    <w:rsid w:val="003473D8"/>
    <w:rsid w:val="00360EB5"/>
    <w:rsid w:val="003732E9"/>
    <w:rsid w:val="00375299"/>
    <w:rsid w:val="00377A65"/>
    <w:rsid w:val="0039497C"/>
    <w:rsid w:val="003A42D9"/>
    <w:rsid w:val="003A5C65"/>
    <w:rsid w:val="003B4153"/>
    <w:rsid w:val="003C5006"/>
    <w:rsid w:val="003C685C"/>
    <w:rsid w:val="003C6D2D"/>
    <w:rsid w:val="003D1BA2"/>
    <w:rsid w:val="003E27BB"/>
    <w:rsid w:val="003E3258"/>
    <w:rsid w:val="003E7AAB"/>
    <w:rsid w:val="003F09A8"/>
    <w:rsid w:val="003F4A78"/>
    <w:rsid w:val="00414144"/>
    <w:rsid w:val="00474255"/>
    <w:rsid w:val="004977C4"/>
    <w:rsid w:val="004A742A"/>
    <w:rsid w:val="004B4FEE"/>
    <w:rsid w:val="004D68FC"/>
    <w:rsid w:val="004F0465"/>
    <w:rsid w:val="00541169"/>
    <w:rsid w:val="0056740F"/>
    <w:rsid w:val="00567CFB"/>
    <w:rsid w:val="00571CED"/>
    <w:rsid w:val="005842F9"/>
    <w:rsid w:val="005A4729"/>
    <w:rsid w:val="005B6A93"/>
    <w:rsid w:val="005C5B5E"/>
    <w:rsid w:val="005D28A1"/>
    <w:rsid w:val="005E2830"/>
    <w:rsid w:val="00603A4D"/>
    <w:rsid w:val="0061710B"/>
    <w:rsid w:val="00626304"/>
    <w:rsid w:val="0062758A"/>
    <w:rsid w:val="00630955"/>
    <w:rsid w:val="0067072D"/>
    <w:rsid w:val="0068547D"/>
    <w:rsid w:val="0069356A"/>
    <w:rsid w:val="006A044B"/>
    <w:rsid w:val="006A1FA3"/>
    <w:rsid w:val="006D451E"/>
    <w:rsid w:val="00700C24"/>
    <w:rsid w:val="007319B8"/>
    <w:rsid w:val="00737114"/>
    <w:rsid w:val="00762586"/>
    <w:rsid w:val="00765B5B"/>
    <w:rsid w:val="0076673B"/>
    <w:rsid w:val="00770968"/>
    <w:rsid w:val="00787583"/>
    <w:rsid w:val="007912EC"/>
    <w:rsid w:val="00793231"/>
    <w:rsid w:val="00793DF2"/>
    <w:rsid w:val="007966CC"/>
    <w:rsid w:val="007C08CF"/>
    <w:rsid w:val="007C3600"/>
    <w:rsid w:val="007E4614"/>
    <w:rsid w:val="007E5EBF"/>
    <w:rsid w:val="007F2192"/>
    <w:rsid w:val="008016A0"/>
    <w:rsid w:val="00810C50"/>
    <w:rsid w:val="00813810"/>
    <w:rsid w:val="00832E91"/>
    <w:rsid w:val="008463B1"/>
    <w:rsid w:val="008473FE"/>
    <w:rsid w:val="008536AF"/>
    <w:rsid w:val="0087467E"/>
    <w:rsid w:val="008973DB"/>
    <w:rsid w:val="008A36D3"/>
    <w:rsid w:val="008B0897"/>
    <w:rsid w:val="008B197E"/>
    <w:rsid w:val="008B1A77"/>
    <w:rsid w:val="008C6528"/>
    <w:rsid w:val="008E157F"/>
    <w:rsid w:val="008F7414"/>
    <w:rsid w:val="0091483D"/>
    <w:rsid w:val="00916E6E"/>
    <w:rsid w:val="00941EFD"/>
    <w:rsid w:val="00965283"/>
    <w:rsid w:val="009828E0"/>
    <w:rsid w:val="00997D31"/>
    <w:rsid w:val="009A307B"/>
    <w:rsid w:val="009B701B"/>
    <w:rsid w:val="009D7B5B"/>
    <w:rsid w:val="009E0A38"/>
    <w:rsid w:val="009F334B"/>
    <w:rsid w:val="009F4A77"/>
    <w:rsid w:val="00A0279F"/>
    <w:rsid w:val="00A073E1"/>
    <w:rsid w:val="00A105B5"/>
    <w:rsid w:val="00A53569"/>
    <w:rsid w:val="00A60B73"/>
    <w:rsid w:val="00A66E61"/>
    <w:rsid w:val="00A924AD"/>
    <w:rsid w:val="00A9597E"/>
    <w:rsid w:val="00AA7172"/>
    <w:rsid w:val="00AA718F"/>
    <w:rsid w:val="00AD6725"/>
    <w:rsid w:val="00AE2664"/>
    <w:rsid w:val="00B148E7"/>
    <w:rsid w:val="00B31555"/>
    <w:rsid w:val="00B53A3B"/>
    <w:rsid w:val="00B606DF"/>
    <w:rsid w:val="00B63F89"/>
    <w:rsid w:val="00B86781"/>
    <w:rsid w:val="00B91AA9"/>
    <w:rsid w:val="00BB0835"/>
    <w:rsid w:val="00BB6308"/>
    <w:rsid w:val="00BC4C60"/>
    <w:rsid w:val="00BF3697"/>
    <w:rsid w:val="00BF67FE"/>
    <w:rsid w:val="00C4188E"/>
    <w:rsid w:val="00C5264D"/>
    <w:rsid w:val="00C552E1"/>
    <w:rsid w:val="00C7584B"/>
    <w:rsid w:val="00C81060"/>
    <w:rsid w:val="00CA2545"/>
    <w:rsid w:val="00CB01D7"/>
    <w:rsid w:val="00CB4646"/>
    <w:rsid w:val="00CC6FB2"/>
    <w:rsid w:val="00CC70B8"/>
    <w:rsid w:val="00CD7EC6"/>
    <w:rsid w:val="00D00D48"/>
    <w:rsid w:val="00D3292B"/>
    <w:rsid w:val="00D52D61"/>
    <w:rsid w:val="00D77CD4"/>
    <w:rsid w:val="00D867BF"/>
    <w:rsid w:val="00DA70EA"/>
    <w:rsid w:val="00DB6A75"/>
    <w:rsid w:val="00DB7AD4"/>
    <w:rsid w:val="00DD69A3"/>
    <w:rsid w:val="00E26518"/>
    <w:rsid w:val="00E3178B"/>
    <w:rsid w:val="00E360C9"/>
    <w:rsid w:val="00E57562"/>
    <w:rsid w:val="00E7604C"/>
    <w:rsid w:val="00E9678D"/>
    <w:rsid w:val="00EA67F8"/>
    <w:rsid w:val="00EB2558"/>
    <w:rsid w:val="00EC1F6A"/>
    <w:rsid w:val="00ED1282"/>
    <w:rsid w:val="00ED3D93"/>
    <w:rsid w:val="00F002BC"/>
    <w:rsid w:val="00F34659"/>
    <w:rsid w:val="00F34AFD"/>
    <w:rsid w:val="00F50B82"/>
    <w:rsid w:val="00F52312"/>
    <w:rsid w:val="00F53C67"/>
    <w:rsid w:val="00F5619A"/>
    <w:rsid w:val="00F563F3"/>
    <w:rsid w:val="00F70494"/>
    <w:rsid w:val="00F9265E"/>
    <w:rsid w:val="00F96495"/>
    <w:rsid w:val="00FA3E37"/>
    <w:rsid w:val="00FB2AD5"/>
    <w:rsid w:val="00FB406F"/>
    <w:rsid w:val="00FC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7A4BF"/>
  <w15:docId w15:val="{389F0B03-D4D6-4999-A567-C24B94F2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Spacing">
    <w:name w:val="No Spacing"/>
    <w:link w:val="NoSpacingChar"/>
    <w:uiPriority w:val="1"/>
    <w:qFormat/>
    <w:rsid w:val="00C5264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5264D"/>
    <w:rPr>
      <w:rFonts w:asciiTheme="minorHAnsi" w:eastAsiaTheme="minorEastAsia" w:hAnsiTheme="minorHAnsi" w:cstheme="minorBidi"/>
      <w:sz w:val="22"/>
      <w:szCs w:val="22"/>
    </w:rPr>
  </w:style>
  <w:style w:type="paragraph" w:styleId="ListParagraph">
    <w:name w:val="List Paragraph"/>
    <w:basedOn w:val="Normal"/>
    <w:uiPriority w:val="34"/>
    <w:qFormat/>
    <w:rsid w:val="00A0279F"/>
    <w:pPr>
      <w:ind w:left="720"/>
      <w:contextualSpacing/>
    </w:pPr>
  </w:style>
  <w:style w:type="paragraph" w:styleId="NormalWeb">
    <w:name w:val="Normal (Web)"/>
    <w:basedOn w:val="Normal"/>
    <w:uiPriority w:val="99"/>
    <w:unhideWhenUsed/>
    <w:rsid w:val="008973DB"/>
    <w:pPr>
      <w:spacing w:before="100" w:beforeAutospacing="1" w:after="100" w:afterAutospacing="1"/>
      <w:jc w:val="left"/>
    </w:pPr>
    <w:rPr>
      <w:sz w:val="24"/>
      <w:szCs w:val="24"/>
      <w:lang w:val="en-PH" w:eastAsia="en-PH"/>
    </w:rPr>
  </w:style>
  <w:style w:type="character" w:customStyle="1" w:styleId="Heading2Char">
    <w:name w:val="Heading 2 Char"/>
    <w:basedOn w:val="DefaultParagraphFont"/>
    <w:link w:val="Heading2"/>
    <w:rsid w:val="003473D8"/>
    <w:rPr>
      <w:b/>
      <w:kern w:val="28"/>
      <w:sz w:val="24"/>
    </w:rPr>
  </w:style>
  <w:style w:type="paragraph" w:styleId="Bibliography">
    <w:name w:val="Bibliography"/>
    <w:basedOn w:val="Normal"/>
    <w:next w:val="Normal"/>
    <w:uiPriority w:val="37"/>
    <w:unhideWhenUsed/>
    <w:rsid w:val="008473FE"/>
  </w:style>
  <w:style w:type="paragraph" w:styleId="TOCHeading">
    <w:name w:val="TOC Heading"/>
    <w:basedOn w:val="Heading1"/>
    <w:next w:val="Normal"/>
    <w:uiPriority w:val="39"/>
    <w:unhideWhenUsed/>
    <w:qFormat/>
    <w:rsid w:val="00A924AD"/>
    <w:pPr>
      <w:keepLines/>
      <w:numPr>
        <w:numId w:val="0"/>
      </w:numPr>
      <w:spacing w:before="24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TOC1">
    <w:name w:val="toc 1"/>
    <w:basedOn w:val="Normal"/>
    <w:next w:val="Normal"/>
    <w:autoRedefine/>
    <w:uiPriority w:val="39"/>
    <w:unhideWhenUsed/>
    <w:rsid w:val="00A924AD"/>
    <w:pPr>
      <w:spacing w:after="100"/>
    </w:pPr>
  </w:style>
  <w:style w:type="paragraph" w:styleId="TOC2">
    <w:name w:val="toc 2"/>
    <w:basedOn w:val="Normal"/>
    <w:next w:val="Normal"/>
    <w:autoRedefine/>
    <w:uiPriority w:val="39"/>
    <w:unhideWhenUsed/>
    <w:rsid w:val="00A924AD"/>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28048">
      <w:bodyDiv w:val="1"/>
      <w:marLeft w:val="0"/>
      <w:marRight w:val="0"/>
      <w:marTop w:val="0"/>
      <w:marBottom w:val="0"/>
      <w:divBdr>
        <w:top w:val="none" w:sz="0" w:space="0" w:color="auto"/>
        <w:left w:val="none" w:sz="0" w:space="0" w:color="auto"/>
        <w:bottom w:val="none" w:sz="0" w:space="0" w:color="auto"/>
        <w:right w:val="none" w:sz="0" w:space="0" w:color="auto"/>
      </w:divBdr>
    </w:div>
    <w:div w:id="546259632">
      <w:bodyDiv w:val="1"/>
      <w:marLeft w:val="0"/>
      <w:marRight w:val="0"/>
      <w:marTop w:val="0"/>
      <w:marBottom w:val="0"/>
      <w:divBdr>
        <w:top w:val="none" w:sz="0" w:space="0" w:color="auto"/>
        <w:left w:val="none" w:sz="0" w:space="0" w:color="auto"/>
        <w:bottom w:val="none" w:sz="0" w:space="0" w:color="auto"/>
        <w:right w:val="none" w:sz="0" w:space="0" w:color="auto"/>
      </w:divBdr>
    </w:div>
    <w:div w:id="859245354">
      <w:bodyDiv w:val="1"/>
      <w:marLeft w:val="0"/>
      <w:marRight w:val="0"/>
      <w:marTop w:val="0"/>
      <w:marBottom w:val="0"/>
      <w:divBdr>
        <w:top w:val="none" w:sz="0" w:space="0" w:color="auto"/>
        <w:left w:val="none" w:sz="0" w:space="0" w:color="auto"/>
        <w:bottom w:val="none" w:sz="0" w:space="0" w:color="auto"/>
        <w:right w:val="none" w:sz="0" w:space="0" w:color="auto"/>
      </w:divBdr>
    </w:div>
    <w:div w:id="1736196252">
      <w:bodyDiv w:val="1"/>
      <w:marLeft w:val="0"/>
      <w:marRight w:val="0"/>
      <w:marTop w:val="0"/>
      <w:marBottom w:val="0"/>
      <w:divBdr>
        <w:top w:val="none" w:sz="0" w:space="0" w:color="auto"/>
        <w:left w:val="none" w:sz="0" w:space="0" w:color="auto"/>
        <w:bottom w:val="none" w:sz="0" w:space="0" w:color="auto"/>
        <w:right w:val="none" w:sz="0" w:space="0" w:color="auto"/>
      </w:divBdr>
    </w:div>
    <w:div w:id="198188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Zotero\extensions\zoteroWinWordIntegration@zotero.org\install\Zote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7C1C9-624C-4E75-9ABE-14063369C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1188</TotalTime>
  <Pages>8</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21010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Asus</cp:lastModifiedBy>
  <cp:revision>72</cp:revision>
  <cp:lastPrinted>2011-01-13T15:51:00Z</cp:lastPrinted>
  <dcterms:created xsi:type="dcterms:W3CDTF">2019-03-10T15:04:00Z</dcterms:created>
  <dcterms:modified xsi:type="dcterms:W3CDTF">2019-03-14T07:07:00Z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zotero-version="5.0.61"&gt;&lt;session id="rKIIIv37"/&gt;&lt;style id="http://www.zotero.org/styles/acm-sig-proceedings-long-author-list" hasBibliography="1" bibliographyStyleHasBeenSet="1"/&gt;&lt;prefs&gt;&lt;pref name="fieldType" value="Field"/&gt;&lt;pref na</vt:lpwstr>
  </property>
  <property fmtid="{D5CDD505-2E9C-101B-9397-08002B2CF9AE}" pid="4" name="ZOTERO_PREF_2">
    <vt:lpwstr>me="automaticJournalAbbreviations" value="true"/&gt;&lt;/prefs&gt;&lt;/data&gt;</vt:lpwstr>
  </property>
</Properties>
</file>